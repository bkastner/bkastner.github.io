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0F12" w14:textId="77777777" w:rsidR="00DA1681" w:rsidRPr="00CA72FE" w:rsidRDefault="00DF174B" w:rsidP="004843F7">
      <w:pPr>
        <w:pStyle w:val="Title"/>
        <w:pBdr>
          <w:bottom w:val="single" w:sz="12" w:space="3" w:color="141414" w:themeColor="accent1"/>
        </w:pBdr>
        <w:spacing w:after="0"/>
        <w:jc w:val="center"/>
        <w:rPr>
          <w:rFonts w:ascii="Calibri" w:hAnsi="Calibri" w:cs="Calibri"/>
          <w:color w:val="000000" w:themeColor="text1"/>
          <w:sz w:val="36"/>
          <w:szCs w:val="24"/>
        </w:rPr>
      </w:pPr>
      <w:r w:rsidRPr="00CA72FE">
        <w:rPr>
          <w:rFonts w:ascii="Calibri" w:hAnsi="Calibri" w:cs="Calibri"/>
          <w:color w:val="000000" w:themeColor="text1"/>
          <w:sz w:val="36"/>
          <w:szCs w:val="24"/>
        </w:rPr>
        <w:t>‍Benjamin Kastner</w:t>
      </w:r>
    </w:p>
    <w:p w14:paraId="1C18C44C" w14:textId="286670DB" w:rsidR="004E1735" w:rsidRPr="007936DC" w:rsidRDefault="00EB1D47" w:rsidP="00EC4FDA">
      <w:pPr>
        <w:spacing w:after="0"/>
        <w:jc w:val="center"/>
        <w:rPr>
          <w:rFonts w:ascii="Calibri" w:hAnsi="Calibri" w:cs="Calibri"/>
          <w:color w:val="000000" w:themeColor="text1"/>
          <w:sz w:val="20"/>
        </w:rPr>
      </w:pPr>
      <w:hyperlink r:id="rId10" w:history="1">
        <w:r w:rsidR="00EC07C2" w:rsidRPr="007936DC">
          <w:rPr>
            <w:rStyle w:val="Hyperlink"/>
            <w:rFonts w:ascii="Calibri" w:hAnsi="Calibri" w:cs="Calibri"/>
            <w:sz w:val="20"/>
          </w:rPr>
          <w:t>benjamin@benjaminkastner.com</w:t>
        </w:r>
      </w:hyperlink>
      <w:r w:rsidR="00EC07C2" w:rsidRPr="007936DC">
        <w:rPr>
          <w:rFonts w:ascii="Calibri" w:hAnsi="Calibri" w:cs="Calibri"/>
          <w:color w:val="000000" w:themeColor="text1"/>
          <w:sz w:val="20"/>
        </w:rPr>
        <w:t xml:space="preserve"> </w:t>
      </w:r>
      <w:r w:rsidR="005632DC" w:rsidRPr="007936DC">
        <w:rPr>
          <w:rFonts w:ascii="Calibri" w:hAnsi="Calibri" w:cs="Calibri"/>
          <w:color w:val="000000" w:themeColor="text1"/>
          <w:sz w:val="20"/>
        </w:rPr>
        <w:t xml:space="preserve">| (616) 644-8752 | </w:t>
      </w:r>
      <w:hyperlink r:id="rId11" w:history="1">
        <w:r w:rsidR="0063303F" w:rsidRPr="007936DC">
          <w:rPr>
            <w:rStyle w:val="Hyperlink"/>
            <w:rFonts w:ascii="Calibri" w:hAnsi="Calibri" w:cs="Calibri"/>
            <w:sz w:val="20"/>
          </w:rPr>
          <w:t>https://www.linkedin.com/in/benjaminkastner</w:t>
        </w:r>
      </w:hyperlink>
      <w:r w:rsidR="0063303F" w:rsidRPr="007936DC">
        <w:rPr>
          <w:rFonts w:ascii="Calibri" w:hAnsi="Calibri" w:cs="Calibri"/>
          <w:color w:val="000000" w:themeColor="text1"/>
          <w:sz w:val="20"/>
        </w:rPr>
        <w:t xml:space="preserve"> | </w:t>
      </w:r>
      <w:r w:rsidR="00F20DCB">
        <w:rPr>
          <w:rFonts w:ascii="Calibri" w:hAnsi="Calibri" w:cs="Calibri"/>
          <w:color w:val="000000" w:themeColor="text1"/>
          <w:sz w:val="20"/>
        </w:rPr>
        <w:t>Niwot</w:t>
      </w:r>
      <w:r w:rsidR="00DC137F" w:rsidRPr="007936DC">
        <w:rPr>
          <w:rFonts w:ascii="Calibri" w:hAnsi="Calibri" w:cs="Calibri"/>
          <w:color w:val="000000" w:themeColor="text1"/>
          <w:sz w:val="20"/>
        </w:rPr>
        <w:t>, CO</w:t>
      </w:r>
    </w:p>
    <w:p w14:paraId="06E7978B" w14:textId="400F4FAD" w:rsidR="005B535E" w:rsidRPr="00FF5396" w:rsidRDefault="005B535E" w:rsidP="00EC4FDA">
      <w:pPr>
        <w:pStyle w:val="SectionHeading"/>
        <w:pBdr>
          <w:bottom w:val="single" w:sz="4" w:space="1" w:color="auto"/>
        </w:pBdr>
        <w:spacing w:before="120" w:line="276" w:lineRule="auto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FF5396">
        <w:rPr>
          <w:rFonts w:ascii="Calibri" w:hAnsi="Calibri" w:cs="Calibri"/>
          <w:color w:val="000000" w:themeColor="text1"/>
          <w:sz w:val="22"/>
          <w:szCs w:val="22"/>
        </w:rPr>
        <w:t>SUMMARY OF QUALIFICATIONS</w:t>
      </w:r>
    </w:p>
    <w:p w14:paraId="774C04DE" w14:textId="6CF06F19" w:rsidR="00F812D2" w:rsidRPr="007936DC" w:rsidRDefault="00A44B70" w:rsidP="00580522">
      <w:pPr>
        <w:pStyle w:val="SectionHeading"/>
        <w:spacing w:before="0" w:line="276" w:lineRule="auto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Competent </w:t>
      </w:r>
      <w:r w:rsidR="00486AB7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GIS </w:t>
      </w:r>
      <w:r w:rsidR="0015178B">
        <w:rPr>
          <w:rFonts w:ascii="Calibri" w:hAnsi="Calibri" w:cs="Calibri"/>
          <w:b w:val="0"/>
          <w:color w:val="000000" w:themeColor="text1"/>
          <w:sz w:val="22"/>
          <w:szCs w:val="22"/>
        </w:rPr>
        <w:t>professional</w:t>
      </w:r>
      <w:r w:rsidR="00E7645E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with s</w:t>
      </w:r>
      <w:r w:rsidR="00FD6717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>ervice desk experience in a higher-education environment</w:t>
      </w:r>
      <w:r w:rsidR="00E7645E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and</w:t>
      </w:r>
      <w:r w:rsidR="00D066D8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</w:t>
      </w:r>
      <w:r w:rsidR="00941D8A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>IT e</w:t>
      </w:r>
      <w:r w:rsidR="00D066D8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>ngineering experience in</w:t>
      </w:r>
      <w:r w:rsidR="00DB23DD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a</w:t>
      </w:r>
      <w:r w:rsidR="00FA03DB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major healthcare</w:t>
      </w:r>
      <w:r w:rsidR="0059328E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institution</w:t>
      </w:r>
      <w:r w:rsidR="00D066D8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>.</w:t>
      </w:r>
      <w:r w:rsidR="00C6063A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 </w:t>
      </w:r>
      <w:r w:rsidR="00ED6FF2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>Configured</w:t>
      </w:r>
      <w:r w:rsidR="00DD5AAE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miniature supercomputer</w:t>
      </w:r>
      <w:r w:rsidR="001614BE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(Beowulf cluster)</w:t>
      </w:r>
      <w:r w:rsidR="00684FF4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to be used for</w:t>
      </w:r>
      <w:r w:rsidR="00D3402A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student</w:t>
      </w:r>
      <w:r w:rsidR="00684FF4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</w:t>
      </w:r>
      <w:r w:rsidR="005242AD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>projects</w:t>
      </w:r>
      <w:r w:rsidR="003F35C9">
        <w:rPr>
          <w:rFonts w:ascii="Calibri" w:hAnsi="Calibri" w:cs="Calibri"/>
          <w:b w:val="0"/>
          <w:color w:val="000000" w:themeColor="text1"/>
          <w:sz w:val="22"/>
          <w:szCs w:val="22"/>
        </w:rPr>
        <w:t>/research</w:t>
      </w:r>
      <w:r w:rsidR="00684FF4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and recruitment by</w:t>
      </w:r>
      <w:r w:rsidR="00A07871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</w:t>
      </w:r>
      <w:r w:rsidR="003769CC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the </w:t>
      </w:r>
      <w:r w:rsidR="00A07871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>Computer Science Department at Calvin College</w:t>
      </w:r>
      <w:r w:rsidR="00DD5AAE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>.</w:t>
      </w:r>
      <w:r w:rsidR="0041411D" w:rsidRPr="007936DC">
        <w:rPr>
          <w:rFonts w:ascii="Calibri" w:hAnsi="Calibri" w:cs="Calibri"/>
          <w:b w:val="0"/>
          <w:color w:val="000000" w:themeColor="text1"/>
          <w:sz w:val="22"/>
          <w:szCs w:val="22"/>
        </w:rPr>
        <w:t xml:space="preserve">  </w:t>
      </w:r>
    </w:p>
    <w:p w14:paraId="7E787575" w14:textId="0D9BB911" w:rsidR="000D1199" w:rsidRPr="00FF5396" w:rsidRDefault="00173B23" w:rsidP="000D7828">
      <w:pPr>
        <w:pStyle w:val="SectionHeading"/>
        <w:pBdr>
          <w:bottom w:val="single" w:sz="4" w:space="1" w:color="auto"/>
        </w:pBdr>
        <w:spacing w:before="0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FF5396">
        <w:rPr>
          <w:rFonts w:ascii="Calibri" w:hAnsi="Calibri" w:cs="Calibri"/>
          <w:color w:val="000000" w:themeColor="text1"/>
          <w:sz w:val="22"/>
          <w:szCs w:val="22"/>
        </w:rPr>
        <w:t>CORE COMPETENCIES</w:t>
      </w:r>
    </w:p>
    <w:p w14:paraId="13016118" w14:textId="77777777" w:rsidR="00580522" w:rsidRPr="00FF5396" w:rsidRDefault="00580522" w:rsidP="004843F7">
      <w:pPr>
        <w:pStyle w:val="SectionHeading"/>
        <w:numPr>
          <w:ilvl w:val="0"/>
          <w:numId w:val="31"/>
        </w:numPr>
        <w:spacing w:before="0" w:after="0"/>
        <w:rPr>
          <w:rFonts w:ascii="Calibri" w:hAnsi="Calibri" w:cs="Calibri"/>
          <w:color w:val="000000" w:themeColor="text1"/>
          <w:sz w:val="22"/>
          <w:szCs w:val="22"/>
        </w:rPr>
        <w:sectPr w:rsidR="00580522" w:rsidRPr="00FF5396" w:rsidSect="00E110F4">
          <w:footerReference w:type="default" r:id="rId12"/>
          <w:footerReference w:type="first" r:id="rId13"/>
          <w:type w:val="continuous"/>
          <w:pgSz w:w="12240" w:h="15840"/>
          <w:pgMar w:top="720" w:right="720" w:bottom="720" w:left="720" w:header="720" w:footer="0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space="720"/>
          <w:titlePg/>
          <w:docGrid w:linePitch="245"/>
        </w:sectPr>
      </w:pPr>
    </w:p>
    <w:p w14:paraId="20122960" w14:textId="5CB74AB2" w:rsidR="008258BA" w:rsidRDefault="0039676D" w:rsidP="00014F4B">
      <w:pPr>
        <w:pStyle w:val="SectionHeading"/>
        <w:numPr>
          <w:ilvl w:val="0"/>
          <w:numId w:val="33"/>
        </w:numPr>
        <w:spacing w:before="0" w:after="0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>Geographic Information Systems</w:t>
      </w:r>
    </w:p>
    <w:p w14:paraId="7EB974B7" w14:textId="2CB61D43" w:rsidR="00613BC1" w:rsidRPr="007936DC" w:rsidRDefault="00613BC1" w:rsidP="00014F4B">
      <w:pPr>
        <w:pStyle w:val="SectionHeading"/>
        <w:numPr>
          <w:ilvl w:val="0"/>
          <w:numId w:val="33"/>
        </w:numPr>
        <w:spacing w:before="0" w:after="0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>Python</w:t>
      </w:r>
    </w:p>
    <w:p w14:paraId="00AF15FD" w14:textId="569F0C80" w:rsidR="00E06CDF" w:rsidRPr="007936DC" w:rsidRDefault="001E794C" w:rsidP="00014F4B">
      <w:pPr>
        <w:pStyle w:val="SectionHeading"/>
        <w:numPr>
          <w:ilvl w:val="0"/>
          <w:numId w:val="33"/>
        </w:numPr>
        <w:spacing w:before="0" w:after="0"/>
        <w:rPr>
          <w:rFonts w:ascii="Calibri" w:hAnsi="Calibri" w:cs="Calibri"/>
          <w:b w:val="0"/>
          <w:color w:val="000000" w:themeColor="text1"/>
          <w:sz w:val="22"/>
          <w:szCs w:val="22"/>
        </w:rPr>
      </w:pPr>
      <w:r>
        <w:rPr>
          <w:rFonts w:ascii="Calibri" w:hAnsi="Calibri" w:cs="Calibri"/>
          <w:b w:val="0"/>
          <w:color w:val="000000" w:themeColor="text1"/>
          <w:sz w:val="22"/>
          <w:szCs w:val="22"/>
        </w:rPr>
        <w:t>Cartography</w:t>
      </w:r>
    </w:p>
    <w:p w14:paraId="6C4BF26A" w14:textId="6BF16857" w:rsidR="002A27C8" w:rsidRPr="00FF5396" w:rsidRDefault="00201CF5" w:rsidP="00294850">
      <w:pPr>
        <w:pStyle w:val="SectionHeading"/>
        <w:pBdr>
          <w:bottom w:val="single" w:sz="12" w:space="1" w:color="auto"/>
        </w:pBdr>
        <w:spacing w:before="120" w:after="0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FF5396">
        <w:rPr>
          <w:rFonts w:ascii="Calibri" w:hAnsi="Calibri" w:cs="Calibri"/>
          <w:color w:val="000000" w:themeColor="text1"/>
          <w:sz w:val="22"/>
          <w:szCs w:val="22"/>
        </w:rPr>
        <w:t>PROFESSIONAL EXPERIENCE</w:t>
      </w:r>
    </w:p>
    <w:p w14:paraId="2B4DF27B" w14:textId="5A88A18B" w:rsidR="006103AC" w:rsidRPr="007936DC" w:rsidRDefault="006103AC" w:rsidP="006103AC">
      <w:pPr>
        <w:pStyle w:val="ListBullet"/>
        <w:numPr>
          <w:ilvl w:val="0"/>
          <w:numId w:val="0"/>
        </w:numPr>
        <w:tabs>
          <w:tab w:val="left" w:pos="0"/>
        </w:tabs>
        <w:spacing w:before="120" w:after="0" w:line="276" w:lineRule="auto"/>
        <w:ind w:left="360"/>
        <w:rPr>
          <w:rFonts w:ascii="Calibri" w:hAnsi="Calibri" w:cs="Calibri"/>
          <w:color w:val="000000" w:themeColor="text1"/>
          <w:sz w:val="24"/>
          <w:szCs w:val="22"/>
          <w:u w:val="single"/>
        </w:rPr>
      </w:pPr>
      <w:r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>Software Engineer</w:t>
      </w:r>
      <w:r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| August 201</w:t>
      </w:r>
      <w:r>
        <w:rPr>
          <w:rFonts w:ascii="Calibri" w:hAnsi="Calibri" w:cs="Calibri"/>
          <w:color w:val="000000" w:themeColor="text1"/>
          <w:sz w:val="24"/>
          <w:szCs w:val="22"/>
          <w:u w:val="single"/>
        </w:rPr>
        <w:t>9</w:t>
      </w:r>
      <w:r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–</w:t>
      </w:r>
      <w:r>
        <w:rPr>
          <w:rFonts w:ascii="Calibri" w:hAnsi="Calibri" w:cs="Calibri"/>
          <w:color w:val="000000" w:themeColor="text1"/>
          <w:sz w:val="24"/>
          <w:szCs w:val="22"/>
          <w:u w:val="single"/>
        </w:rPr>
        <w:t>Present</w:t>
      </w:r>
    </w:p>
    <w:p w14:paraId="685C19F2" w14:textId="47FEDBDA" w:rsidR="006103AC" w:rsidRPr="00747212" w:rsidRDefault="006103AC" w:rsidP="006103AC">
      <w:pPr>
        <w:pStyle w:val="ListBullet"/>
        <w:numPr>
          <w:ilvl w:val="0"/>
          <w:numId w:val="0"/>
        </w:numPr>
        <w:tabs>
          <w:tab w:val="left" w:pos="0"/>
        </w:tabs>
        <w:spacing w:after="0" w:line="276" w:lineRule="auto"/>
        <w:ind w:left="360"/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747212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proofErr w:type="spellStart"/>
      <w:r>
        <w:rPr>
          <w:rFonts w:ascii="Calibri" w:hAnsi="Calibri" w:cs="Calibri"/>
          <w:i/>
          <w:color w:val="000000" w:themeColor="text1"/>
          <w:sz w:val="22"/>
          <w:szCs w:val="22"/>
        </w:rPr>
        <w:t>Shotover</w:t>
      </w:r>
      <w:proofErr w:type="spellEnd"/>
      <w:r>
        <w:rPr>
          <w:rFonts w:ascii="Calibri" w:hAnsi="Calibri" w:cs="Calibri"/>
          <w:i/>
          <w:color w:val="000000" w:themeColor="text1"/>
          <w:sz w:val="22"/>
          <w:szCs w:val="22"/>
        </w:rPr>
        <w:t xml:space="preserve"> Systems, Boulder, CO</w:t>
      </w:r>
    </w:p>
    <w:p w14:paraId="305C3AC6" w14:textId="7FA66912" w:rsidR="006103AC" w:rsidRDefault="00F53C83" w:rsidP="006103AC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Created custom OpenStreetMap theme using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CartoCSS</w:t>
      </w:r>
      <w:proofErr w:type="spellEnd"/>
    </w:p>
    <w:p w14:paraId="2E19E335" w14:textId="26C8969F" w:rsidR="00242C45" w:rsidRDefault="00242C45" w:rsidP="006103AC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Developed python framework for automating repetitive data processing tasks</w:t>
      </w:r>
    </w:p>
    <w:p w14:paraId="7053DF49" w14:textId="3AA681ED" w:rsidR="0095201D" w:rsidRPr="0095201D" w:rsidRDefault="0095201D" w:rsidP="0095201D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Obtained and converted data to proprietary file format for various law enforcement and government agencies</w:t>
      </w:r>
    </w:p>
    <w:p w14:paraId="57232933" w14:textId="2383515C" w:rsidR="00857DDB" w:rsidRPr="007936DC" w:rsidRDefault="00DE1D40" w:rsidP="005C2CD0">
      <w:pPr>
        <w:pStyle w:val="ListBullet"/>
        <w:numPr>
          <w:ilvl w:val="0"/>
          <w:numId w:val="0"/>
        </w:numPr>
        <w:tabs>
          <w:tab w:val="left" w:pos="0"/>
        </w:tabs>
        <w:spacing w:before="120" w:after="0" w:line="276" w:lineRule="auto"/>
        <w:ind w:left="360"/>
        <w:rPr>
          <w:rFonts w:ascii="Calibri" w:hAnsi="Calibri" w:cs="Calibri"/>
          <w:color w:val="000000" w:themeColor="text1"/>
          <w:sz w:val="24"/>
          <w:szCs w:val="22"/>
          <w:u w:val="single"/>
        </w:rPr>
      </w:pPr>
      <w:r w:rsidRPr="00FF5396"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>Engineering Intern - Client Engineering Team</w:t>
      </w:r>
      <w:r w:rsidR="00801C06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|</w:t>
      </w:r>
      <w:r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</w:t>
      </w:r>
      <w:r w:rsidR="00857DDB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May 2018</w:t>
      </w:r>
      <w:r w:rsidR="00C22633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</w:t>
      </w:r>
      <w:r w:rsidR="008228FD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– August 2018</w:t>
      </w:r>
    </w:p>
    <w:p w14:paraId="7AF06E74" w14:textId="479ACB85" w:rsidR="00857DDB" w:rsidRPr="00747212" w:rsidRDefault="004F4ED0" w:rsidP="00580522">
      <w:pPr>
        <w:pStyle w:val="ListBullet"/>
        <w:numPr>
          <w:ilvl w:val="0"/>
          <w:numId w:val="0"/>
        </w:numPr>
        <w:tabs>
          <w:tab w:val="left" w:pos="0"/>
        </w:tabs>
        <w:spacing w:after="0" w:line="276" w:lineRule="auto"/>
        <w:ind w:left="360"/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747212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 w:rsidR="00857DDB" w:rsidRPr="00747212">
        <w:rPr>
          <w:rFonts w:ascii="Calibri" w:hAnsi="Calibri" w:cs="Calibri"/>
          <w:i/>
          <w:color w:val="000000" w:themeColor="text1"/>
          <w:sz w:val="22"/>
          <w:szCs w:val="22"/>
        </w:rPr>
        <w:t xml:space="preserve">Spectrum Health, </w:t>
      </w:r>
      <w:r w:rsidR="00311378" w:rsidRPr="00747212">
        <w:rPr>
          <w:rFonts w:ascii="Calibri" w:hAnsi="Calibri" w:cs="Calibri"/>
          <w:i/>
          <w:color w:val="000000" w:themeColor="text1"/>
          <w:sz w:val="22"/>
          <w:szCs w:val="22"/>
        </w:rPr>
        <w:t>Grand Rapids</w:t>
      </w:r>
      <w:r w:rsidR="00857DDB" w:rsidRPr="00747212">
        <w:rPr>
          <w:rFonts w:ascii="Calibri" w:hAnsi="Calibri" w:cs="Calibri"/>
          <w:i/>
          <w:color w:val="000000" w:themeColor="text1"/>
          <w:sz w:val="22"/>
          <w:szCs w:val="22"/>
        </w:rPr>
        <w:t>, MI</w:t>
      </w:r>
    </w:p>
    <w:p w14:paraId="7155B9E2" w14:textId="2A36A739" w:rsidR="00D7256F" w:rsidRPr="007936DC" w:rsidRDefault="0077615B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Prov</w:t>
      </w:r>
      <w:r w:rsidR="00CC5B34" w:rsidRPr="007936DC">
        <w:rPr>
          <w:rFonts w:ascii="Calibri" w:hAnsi="Calibri" w:cs="Calibri"/>
          <w:color w:val="000000" w:themeColor="text1"/>
          <w:sz w:val="22"/>
          <w:szCs w:val="22"/>
        </w:rPr>
        <w:t>ided L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evel 2 support for workstations</w:t>
      </w:r>
      <w:r w:rsidR="00B27161" w:rsidRPr="007936DC">
        <w:rPr>
          <w:rFonts w:ascii="Calibri" w:hAnsi="Calibri" w:cs="Calibri"/>
          <w:color w:val="000000" w:themeColor="text1"/>
          <w:sz w:val="22"/>
          <w:szCs w:val="22"/>
        </w:rPr>
        <w:t>, mobile devices,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and virtual desktop infrastructure</w:t>
      </w:r>
    </w:p>
    <w:p w14:paraId="79C7BCEA" w14:textId="41059575" w:rsidR="005B2D9A" w:rsidRPr="007936DC" w:rsidRDefault="005B2D9A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Approved or </w:t>
      </w:r>
      <w:r w:rsidR="00E01A85" w:rsidRPr="007936DC">
        <w:rPr>
          <w:rFonts w:ascii="Calibri" w:hAnsi="Calibri" w:cs="Calibri"/>
          <w:color w:val="000000" w:themeColor="text1"/>
          <w:sz w:val="22"/>
          <w:szCs w:val="22"/>
        </w:rPr>
        <w:t>rejected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06782" w:rsidRPr="007936DC">
        <w:rPr>
          <w:rFonts w:ascii="Calibri" w:hAnsi="Calibri" w:cs="Calibri"/>
          <w:color w:val="000000" w:themeColor="text1"/>
          <w:sz w:val="22"/>
          <w:szCs w:val="22"/>
        </w:rPr>
        <w:t>79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access requests for </w:t>
      </w:r>
      <w:r w:rsidR="0044249F" w:rsidRPr="007936DC">
        <w:rPr>
          <w:rFonts w:ascii="Calibri" w:hAnsi="Calibri" w:cs="Calibri"/>
          <w:color w:val="000000" w:themeColor="text1"/>
          <w:sz w:val="22"/>
          <w:szCs w:val="22"/>
        </w:rPr>
        <w:t>virtual desktop infrastructure (</w:t>
      </w:r>
      <w:r w:rsidR="000C0998" w:rsidRPr="007936DC">
        <w:rPr>
          <w:rFonts w:ascii="Calibri" w:hAnsi="Calibri" w:cs="Calibri"/>
          <w:color w:val="000000" w:themeColor="text1"/>
          <w:sz w:val="22"/>
          <w:szCs w:val="22"/>
        </w:rPr>
        <w:t>VDI</w:t>
      </w:r>
      <w:r w:rsidR="0044249F" w:rsidRPr="007936DC">
        <w:rPr>
          <w:rFonts w:ascii="Calibri" w:hAnsi="Calibri" w:cs="Calibri"/>
          <w:color w:val="000000" w:themeColor="text1"/>
          <w:sz w:val="22"/>
          <w:szCs w:val="22"/>
        </w:rPr>
        <w:t>)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pools</w:t>
      </w:r>
      <w:r w:rsidR="00B14540">
        <w:rPr>
          <w:rFonts w:ascii="Calibri" w:hAnsi="Calibri" w:cs="Calibri"/>
          <w:color w:val="000000" w:themeColor="text1"/>
          <w:sz w:val="22"/>
          <w:szCs w:val="22"/>
        </w:rPr>
        <w:t xml:space="preserve"> following procedure</w:t>
      </w:r>
    </w:p>
    <w:p w14:paraId="0E62FE65" w14:textId="4A73F8E3" w:rsidR="00105D63" w:rsidRPr="007936DC" w:rsidRDefault="00380D07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Assisted with creating and modifying</w:t>
      </w:r>
      <w:r w:rsidR="00D42B3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05D63" w:rsidRPr="007936DC">
        <w:rPr>
          <w:rFonts w:ascii="Calibri" w:hAnsi="Calibri" w:cs="Calibri"/>
          <w:color w:val="000000" w:themeColor="text1"/>
          <w:sz w:val="22"/>
          <w:szCs w:val="22"/>
        </w:rPr>
        <w:t>VMware AirWatch profiles as requested by analysts</w:t>
      </w:r>
    </w:p>
    <w:p w14:paraId="5723E227" w14:textId="66C2D9B1" w:rsidR="00105D63" w:rsidRPr="007936DC" w:rsidRDefault="00105D63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Monitored team’s issue queue and routed incidents appropriately</w:t>
      </w:r>
    </w:p>
    <w:p w14:paraId="383CDFC4" w14:textId="3AE0AFA9" w:rsidR="00B95AF8" w:rsidRPr="007936DC" w:rsidRDefault="00D42B3C" w:rsidP="00014F4B">
      <w:pPr>
        <w:pStyle w:val="ListBullet"/>
        <w:numPr>
          <w:ilvl w:val="0"/>
          <w:numId w:val="35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Assisted with </w:t>
      </w:r>
      <w:r w:rsidR="00002A3B" w:rsidRPr="007936DC">
        <w:rPr>
          <w:rFonts w:ascii="Calibri" w:hAnsi="Calibri" w:cs="Calibri"/>
          <w:color w:val="000000" w:themeColor="text1"/>
          <w:sz w:val="22"/>
          <w:szCs w:val="22"/>
        </w:rPr>
        <w:t>configuring</w:t>
      </w:r>
      <w:r w:rsidR="001562C6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prototype </w:t>
      </w:r>
      <w:proofErr w:type="spellStart"/>
      <w:r w:rsidR="001562C6" w:rsidRPr="007936DC">
        <w:rPr>
          <w:rFonts w:ascii="Calibri" w:hAnsi="Calibri" w:cs="Calibri"/>
          <w:color w:val="000000" w:themeColor="text1"/>
          <w:sz w:val="22"/>
          <w:szCs w:val="22"/>
        </w:rPr>
        <w:t>i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GEL</w:t>
      </w:r>
      <w:proofErr w:type="spellEnd"/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(</w:t>
      </w:r>
      <w:r w:rsidR="000C0998" w:rsidRPr="007936DC">
        <w:rPr>
          <w:rFonts w:ascii="Calibri" w:hAnsi="Calibri" w:cs="Calibri"/>
          <w:color w:val="000000" w:themeColor="text1"/>
          <w:sz w:val="22"/>
          <w:szCs w:val="22"/>
        </w:rPr>
        <w:t>Linux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-based) </w:t>
      </w:r>
      <w:r w:rsidR="003709FB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secure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guest internet kiosk</w:t>
      </w:r>
    </w:p>
    <w:p w14:paraId="389FB2C9" w14:textId="782F11C9" w:rsidR="00A704A1" w:rsidRPr="007936DC" w:rsidRDefault="00E706D4" w:rsidP="005C2CD0">
      <w:pPr>
        <w:pStyle w:val="ListBullet"/>
        <w:numPr>
          <w:ilvl w:val="0"/>
          <w:numId w:val="0"/>
        </w:numPr>
        <w:tabs>
          <w:tab w:val="left" w:pos="0"/>
        </w:tabs>
        <w:spacing w:before="120" w:after="0" w:line="276" w:lineRule="auto"/>
        <w:ind w:left="360"/>
        <w:rPr>
          <w:rFonts w:ascii="Calibri" w:hAnsi="Calibri" w:cs="Calibri"/>
          <w:color w:val="000000" w:themeColor="text1"/>
          <w:sz w:val="24"/>
          <w:szCs w:val="22"/>
          <w:u w:val="single"/>
        </w:rPr>
      </w:pPr>
      <w:proofErr w:type="spellStart"/>
      <w:r w:rsidRPr="00FF5396"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>HelpDesk</w:t>
      </w:r>
      <w:proofErr w:type="spellEnd"/>
      <w:r w:rsidRPr="00FF5396"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 xml:space="preserve"> </w:t>
      </w:r>
      <w:r w:rsidR="00907517" w:rsidRPr="00FF5396">
        <w:rPr>
          <w:rFonts w:ascii="Calibri" w:hAnsi="Calibri" w:cs="Calibri"/>
          <w:b/>
          <w:color w:val="000000" w:themeColor="text1"/>
          <w:sz w:val="24"/>
          <w:szCs w:val="22"/>
          <w:u w:val="single"/>
        </w:rPr>
        <w:t>Technician</w:t>
      </w:r>
      <w:r w:rsidR="00FF58C5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</w:t>
      </w:r>
      <w:r w:rsidR="00801C06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|</w:t>
      </w:r>
      <w:r w:rsidR="00CE0BB3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Two</w:t>
      </w:r>
      <w:r w:rsidR="00107562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summers</w:t>
      </w:r>
      <w:r w:rsidR="00907517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and </w:t>
      </w:r>
      <w:r w:rsidR="00FF58C5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parts</w:t>
      </w:r>
      <w:r w:rsidR="00AF0FF8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of two semesters</w:t>
      </w:r>
      <w:r w:rsidR="00F939A2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 </w:t>
      </w:r>
      <w:r w:rsidR="00907517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from </w:t>
      </w:r>
      <w:r w:rsidR="00107562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June 2016 </w:t>
      </w:r>
      <w:r w:rsidR="00907517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 xml:space="preserve">- </w:t>
      </w:r>
      <w:r w:rsidR="00107562" w:rsidRPr="007936DC">
        <w:rPr>
          <w:rFonts w:ascii="Calibri" w:hAnsi="Calibri" w:cs="Calibri"/>
          <w:color w:val="000000" w:themeColor="text1"/>
          <w:sz w:val="24"/>
          <w:szCs w:val="22"/>
          <w:u w:val="single"/>
        </w:rPr>
        <w:t>August 2017</w:t>
      </w:r>
    </w:p>
    <w:p w14:paraId="619AA09C" w14:textId="5EBFA5CA" w:rsidR="00DC17B6" w:rsidRPr="00747212" w:rsidRDefault="004F4ED0" w:rsidP="00580522">
      <w:pPr>
        <w:pStyle w:val="ListBullet"/>
        <w:numPr>
          <w:ilvl w:val="0"/>
          <w:numId w:val="0"/>
        </w:numPr>
        <w:tabs>
          <w:tab w:val="left" w:pos="0"/>
        </w:tabs>
        <w:spacing w:after="0" w:line="276" w:lineRule="auto"/>
        <w:ind w:left="360"/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747212">
        <w:rPr>
          <w:rFonts w:ascii="Calibri" w:hAnsi="Calibri" w:cs="Calibri"/>
          <w:i/>
          <w:color w:val="000000" w:themeColor="text1"/>
          <w:sz w:val="22"/>
          <w:szCs w:val="22"/>
        </w:rPr>
        <w:tab/>
      </w:r>
      <w:r w:rsidR="00A704A1" w:rsidRPr="00747212">
        <w:rPr>
          <w:rFonts w:ascii="Calibri" w:hAnsi="Calibri" w:cs="Calibri"/>
          <w:i/>
          <w:color w:val="000000" w:themeColor="text1"/>
          <w:sz w:val="22"/>
          <w:szCs w:val="22"/>
        </w:rPr>
        <w:t>Calvin Col</w:t>
      </w:r>
      <w:r w:rsidR="00DC17B6" w:rsidRPr="00747212">
        <w:rPr>
          <w:rFonts w:ascii="Calibri" w:hAnsi="Calibri" w:cs="Calibri"/>
          <w:i/>
          <w:color w:val="000000" w:themeColor="text1"/>
          <w:sz w:val="22"/>
          <w:szCs w:val="22"/>
        </w:rPr>
        <w:t>lege</w:t>
      </w:r>
      <w:r w:rsidR="00517CEF" w:rsidRPr="00747212">
        <w:rPr>
          <w:rFonts w:ascii="Calibri" w:hAnsi="Calibri" w:cs="Calibri"/>
          <w:i/>
          <w:color w:val="000000" w:themeColor="text1"/>
          <w:sz w:val="22"/>
          <w:szCs w:val="22"/>
        </w:rPr>
        <w:t>, Grand Rapids, MI</w:t>
      </w:r>
    </w:p>
    <w:p w14:paraId="0410677A" w14:textId="2FD3B839" w:rsidR="00771ECA" w:rsidRPr="007936DC" w:rsidRDefault="00771ECA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Provide</w:t>
      </w:r>
      <w:r w:rsidR="009775A7" w:rsidRPr="007936DC">
        <w:rPr>
          <w:rFonts w:ascii="Calibri" w:hAnsi="Calibri" w:cs="Calibri"/>
          <w:color w:val="000000" w:themeColor="text1"/>
          <w:sz w:val="22"/>
          <w:szCs w:val="22"/>
        </w:rPr>
        <w:t>d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Level 1 support for faculty and staff</w:t>
      </w:r>
      <w:r w:rsidR="00287E7F" w:rsidRPr="007936DC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452FC7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and</w:t>
      </w:r>
      <w:r w:rsidR="00B21307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A86F0F" w:rsidRPr="007936DC">
        <w:rPr>
          <w:rFonts w:ascii="Calibri" w:hAnsi="Calibri" w:cs="Calibri"/>
          <w:color w:val="000000" w:themeColor="text1"/>
          <w:sz w:val="22"/>
          <w:szCs w:val="22"/>
        </w:rPr>
        <w:t>assisted with Level 2 support</w:t>
      </w:r>
    </w:p>
    <w:p w14:paraId="045E6EE4" w14:textId="38573257" w:rsidR="00E706D4" w:rsidRPr="007936DC" w:rsidRDefault="00D9232C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Ensured</w:t>
      </w:r>
      <w:r w:rsidR="0031206D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excellent customer service by resolving</w:t>
      </w:r>
      <w:r w:rsidR="006A3FB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400 </w:t>
      </w:r>
      <w:r w:rsidR="009B27C6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support </w:t>
      </w:r>
      <w:r w:rsidR="006A3FBC" w:rsidRPr="007936DC">
        <w:rPr>
          <w:rFonts w:ascii="Calibri" w:hAnsi="Calibri" w:cs="Calibri"/>
          <w:color w:val="000000" w:themeColor="text1"/>
          <w:sz w:val="22"/>
          <w:szCs w:val="22"/>
        </w:rPr>
        <w:t>tickets</w:t>
      </w:r>
    </w:p>
    <w:p w14:paraId="0B202EA1" w14:textId="77777777" w:rsidR="006A576A" w:rsidRPr="007936DC" w:rsidRDefault="006A576A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Improved asset visibility by inventorying assets in the field and in storage.</w:t>
      </w:r>
    </w:p>
    <w:p w14:paraId="296B99ED" w14:textId="14E96B0E" w:rsidR="00D54D8F" w:rsidRPr="007936DC" w:rsidRDefault="00D54D8F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Helped test, repair, and/or</w:t>
      </w:r>
      <w:r w:rsidR="005866E8">
        <w:rPr>
          <w:rFonts w:ascii="Calibri" w:hAnsi="Calibri" w:cs="Calibri"/>
          <w:color w:val="000000" w:themeColor="text1"/>
          <w:sz w:val="22"/>
          <w:szCs w:val="22"/>
        </w:rPr>
        <w:t xml:space="preserve"> perform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866E8">
        <w:rPr>
          <w:rFonts w:ascii="Calibri" w:hAnsi="Calibri" w:cs="Calibri"/>
          <w:color w:val="000000" w:themeColor="text1"/>
          <w:sz w:val="22"/>
          <w:szCs w:val="22"/>
        </w:rPr>
        <w:t>maintenance on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classroom technology in over 30 classrooms</w:t>
      </w:r>
      <w:r w:rsidR="00323EA7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r w:rsidR="00A45E04" w:rsidRPr="007936DC">
        <w:rPr>
          <w:rFonts w:ascii="Calibri" w:hAnsi="Calibri" w:cs="Calibri"/>
          <w:color w:val="000000" w:themeColor="text1"/>
          <w:sz w:val="22"/>
          <w:szCs w:val="22"/>
        </w:rPr>
        <w:t>ensure reliability</w:t>
      </w:r>
      <w:r w:rsidR="002B5337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during class</w:t>
      </w:r>
    </w:p>
    <w:p w14:paraId="35D0E3D1" w14:textId="25584E9C" w:rsidR="006A3FBC" w:rsidRPr="007936DC" w:rsidRDefault="00725D7F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Helped modify</w:t>
      </w:r>
      <w:r w:rsidR="006A3FB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language pack for Calvin </w:t>
      </w:r>
      <w:proofErr w:type="spellStart"/>
      <w:r w:rsidR="006A3FBC" w:rsidRPr="007936DC">
        <w:rPr>
          <w:rFonts w:ascii="Calibri" w:hAnsi="Calibri" w:cs="Calibri"/>
          <w:color w:val="000000" w:themeColor="text1"/>
          <w:sz w:val="22"/>
          <w:szCs w:val="22"/>
        </w:rPr>
        <w:t>LifeWork</w:t>
      </w:r>
      <w:proofErr w:type="spellEnd"/>
      <w:r w:rsidR="006A3FB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Moodle site</w:t>
      </w:r>
      <w:r w:rsidR="00E30B11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and</w:t>
      </w:r>
      <w:r w:rsidR="00727303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572F2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helped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test</w:t>
      </w:r>
      <w:r w:rsidR="00655FD8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companion</w:t>
      </w:r>
      <w:r w:rsidR="00727303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Android app</w:t>
      </w:r>
    </w:p>
    <w:p w14:paraId="01369605" w14:textId="21D10710" w:rsidR="00EC4FDA" w:rsidRPr="007936DC" w:rsidRDefault="00AA224D" w:rsidP="00014F4B">
      <w:pPr>
        <w:pStyle w:val="ListBullet"/>
        <w:numPr>
          <w:ilvl w:val="0"/>
          <w:numId w:val="36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16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Resolved </w:t>
      </w:r>
      <w:r w:rsidR="00E706D4" w:rsidRPr="007936DC">
        <w:rPr>
          <w:rFonts w:ascii="Calibri" w:hAnsi="Calibri" w:cs="Calibri"/>
          <w:color w:val="000000" w:themeColor="text1"/>
          <w:sz w:val="22"/>
          <w:szCs w:val="22"/>
        </w:rPr>
        <w:t>classroom technology</w:t>
      </w:r>
      <w:r w:rsidR="00242AE5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issues </w:t>
      </w:r>
      <w:r w:rsidR="0088476E" w:rsidRPr="007936DC">
        <w:rPr>
          <w:rFonts w:ascii="Calibri" w:hAnsi="Calibri" w:cs="Calibri"/>
          <w:color w:val="000000" w:themeColor="text1"/>
          <w:sz w:val="22"/>
          <w:szCs w:val="22"/>
        </w:rPr>
        <w:t>while under time pressure</w:t>
      </w:r>
      <w:r w:rsidR="0093719C"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to minimize disruption to the </w:t>
      </w:r>
      <w:r w:rsidR="00EC4FDA" w:rsidRPr="007936DC">
        <w:rPr>
          <w:rFonts w:ascii="Calibri" w:hAnsi="Calibri" w:cs="Calibri"/>
          <w:color w:val="000000" w:themeColor="text1"/>
          <w:sz w:val="22"/>
          <w:szCs w:val="22"/>
        </w:rPr>
        <w:t>class</w:t>
      </w:r>
    </w:p>
    <w:p w14:paraId="499FA437" w14:textId="77777777" w:rsidR="006103AC" w:rsidRPr="00FF5396" w:rsidRDefault="006103AC" w:rsidP="006103AC">
      <w:pPr>
        <w:pStyle w:val="ListBullet"/>
        <w:numPr>
          <w:ilvl w:val="0"/>
          <w:numId w:val="0"/>
        </w:numPr>
        <w:pBdr>
          <w:bottom w:val="single" w:sz="12" w:space="1" w:color="auto"/>
        </w:pBdr>
        <w:tabs>
          <w:tab w:val="left" w:pos="0"/>
        </w:tabs>
        <w:spacing w:after="0"/>
        <w:ind w:left="360"/>
        <w:jc w:val="center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FF5396">
        <w:rPr>
          <w:rFonts w:ascii="Calibri" w:hAnsi="Calibri" w:cs="Calibri"/>
          <w:b/>
          <w:color w:val="000000" w:themeColor="text1"/>
          <w:sz w:val="22"/>
          <w:szCs w:val="22"/>
        </w:rPr>
        <w:t>EDUCATION</w:t>
      </w:r>
    </w:p>
    <w:p w14:paraId="0C6B9EEF" w14:textId="77777777" w:rsidR="006103AC" w:rsidRPr="006103AC" w:rsidRDefault="006103AC" w:rsidP="006103AC">
      <w:pPr>
        <w:pStyle w:val="ListBullet"/>
        <w:numPr>
          <w:ilvl w:val="0"/>
          <w:numId w:val="0"/>
        </w:numPr>
        <w:spacing w:before="120" w:after="0"/>
        <w:ind w:left="360"/>
        <w:jc w:val="center"/>
        <w:rPr>
          <w:rFonts w:ascii="Calibri" w:hAnsi="Calibri" w:cs="Calibri"/>
          <w:color w:val="000000" w:themeColor="text1"/>
          <w:sz w:val="22"/>
          <w:szCs w:val="22"/>
        </w:rPr>
        <w:sectPr w:rsidR="006103AC" w:rsidRPr="006103AC" w:rsidSect="00E110F4">
          <w:type w:val="continuous"/>
          <w:pgSz w:w="12240" w:h="15840"/>
          <w:pgMar w:top="720" w:right="720" w:bottom="720" w:left="720" w:header="720" w:footer="0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space="720"/>
          <w:titlePg/>
          <w:docGrid w:linePitch="245"/>
        </w:sectPr>
      </w:pPr>
      <w:r w:rsidRPr="004505E7">
        <w:rPr>
          <w:rFonts w:ascii="Calibri" w:hAnsi="Calibri" w:cs="Calibri"/>
          <w:b/>
          <w:color w:val="000000" w:themeColor="text1"/>
          <w:sz w:val="22"/>
          <w:szCs w:val="22"/>
        </w:rPr>
        <w:t>Bachelor of Computer</w:t>
      </w:r>
      <w:r w:rsidRPr="005A439A">
        <w:rPr>
          <w:rFonts w:ascii="Calibri" w:hAnsi="Calibri" w:cs="Calibri"/>
          <w:b/>
          <w:color w:val="000000" w:themeColor="text1"/>
          <w:sz w:val="22"/>
          <w:szCs w:val="22"/>
        </w:rPr>
        <w:t xml:space="preserve"> Science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(BCS)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|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Calvin College, Grand Rapids, MI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| </w:t>
      </w:r>
      <w:r w:rsidRPr="003A65D0">
        <w:rPr>
          <w:rFonts w:ascii="Calibri" w:hAnsi="Calibri" w:cs="Calibri"/>
          <w:b/>
          <w:color w:val="000000" w:themeColor="text1"/>
          <w:sz w:val="22"/>
          <w:szCs w:val="22"/>
        </w:rPr>
        <w:t>GPA: 3.89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9A31F47" w14:textId="32D0F927" w:rsidR="00121A34" w:rsidRPr="007936DC" w:rsidRDefault="009F5351" w:rsidP="009F5351">
      <w:pPr>
        <w:pStyle w:val="SectionHeading"/>
        <w:pBdr>
          <w:bottom w:val="single" w:sz="12" w:space="1" w:color="auto"/>
        </w:pBdr>
        <w:spacing w:before="120" w:after="120"/>
        <w:jc w:val="center"/>
        <w:rPr>
          <w:rFonts w:ascii="Calibri" w:hAnsi="Calibri" w:cs="Calibri"/>
          <w:color w:val="000000" w:themeColor="text1"/>
          <w:sz w:val="22"/>
          <w:szCs w:val="22"/>
        </w:rPr>
        <w:sectPr w:rsidR="00121A34" w:rsidRPr="007936DC" w:rsidSect="00E110F4">
          <w:type w:val="continuous"/>
          <w:pgSz w:w="12240" w:h="15840"/>
          <w:pgMar w:top="720" w:right="720" w:bottom="720" w:left="720" w:header="720" w:footer="0" w:gutter="0"/>
          <w:pgBorders w:offsetFrom="page">
            <w:top w:val="single" w:sz="8" w:space="31" w:color="auto"/>
            <w:left w:val="single" w:sz="8" w:space="31" w:color="auto"/>
            <w:bottom w:val="single" w:sz="8" w:space="31" w:color="auto"/>
            <w:right w:val="single" w:sz="8" w:space="31" w:color="auto"/>
          </w:pgBorders>
          <w:cols w:space="720"/>
          <w:titlePg/>
          <w:docGrid w:linePitch="245"/>
        </w:sectPr>
      </w:pPr>
      <w:r>
        <w:rPr>
          <w:rFonts w:ascii="Calibri" w:hAnsi="Calibri" w:cs="Calibri"/>
          <w:color w:val="000000" w:themeColor="text1"/>
          <w:sz w:val="22"/>
          <w:szCs w:val="22"/>
        </w:rPr>
        <w:t>TECHNOLOGIES USED</w:t>
      </w:r>
    </w:p>
    <w:p w14:paraId="40277BD3" w14:textId="6608F0A6" w:rsidR="008B292A" w:rsidRPr="007936DC" w:rsidRDefault="008B292A" w:rsidP="008B292A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ESRI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ArcGIS</w:t>
      </w:r>
      <w:r w:rsidR="006103AC">
        <w:rPr>
          <w:rFonts w:ascii="Calibri" w:hAnsi="Calibri" w:cs="Calibri"/>
          <w:color w:val="000000" w:themeColor="text1"/>
          <w:sz w:val="22"/>
          <w:szCs w:val="22"/>
        </w:rPr>
        <w:t xml:space="preserve"> Desktop</w:t>
      </w:r>
    </w:p>
    <w:p w14:paraId="45C631AE" w14:textId="77777777" w:rsidR="008B292A" w:rsidRPr="007936DC" w:rsidRDefault="008B292A" w:rsidP="008B292A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ESRI </w:t>
      </w:r>
      <w:r w:rsidRPr="007936DC">
        <w:rPr>
          <w:rFonts w:ascii="Calibri" w:hAnsi="Calibri" w:cs="Calibri"/>
          <w:color w:val="000000" w:themeColor="text1"/>
          <w:sz w:val="22"/>
          <w:szCs w:val="22"/>
        </w:rPr>
        <w:t>ArcGIS Online</w:t>
      </w:r>
    </w:p>
    <w:p w14:paraId="62129019" w14:textId="1863C930" w:rsidR="008B292A" w:rsidRDefault="008B292A" w:rsidP="00014F4B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Microsoft Windows</w:t>
      </w:r>
    </w:p>
    <w:p w14:paraId="78FF3200" w14:textId="05882E48" w:rsidR="008B292A" w:rsidRDefault="00F20DCB" w:rsidP="00014F4B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QGIS</w:t>
      </w:r>
    </w:p>
    <w:p w14:paraId="2CDFCE35" w14:textId="72170A9E" w:rsidR="00666808" w:rsidRPr="007936DC" w:rsidRDefault="00666808" w:rsidP="00014F4B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936DC">
        <w:rPr>
          <w:rFonts w:ascii="Calibri" w:hAnsi="Calibri" w:cs="Calibri"/>
          <w:color w:val="000000" w:themeColor="text1"/>
          <w:sz w:val="22"/>
          <w:szCs w:val="22"/>
        </w:rPr>
        <w:t>Python</w:t>
      </w:r>
    </w:p>
    <w:p w14:paraId="4646985B" w14:textId="3D6E5F2E" w:rsidR="00D0406C" w:rsidRDefault="00D0406C" w:rsidP="00CA05B7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Linux</w:t>
      </w:r>
    </w:p>
    <w:p w14:paraId="29B3298D" w14:textId="1CBB3249" w:rsidR="00D0406C" w:rsidRDefault="0018046E" w:rsidP="00CA05B7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GDAL</w:t>
      </w:r>
      <w:r w:rsidR="00613BC1">
        <w:rPr>
          <w:rFonts w:ascii="Calibri" w:hAnsi="Calibri" w:cs="Calibri"/>
          <w:color w:val="000000" w:themeColor="text1"/>
          <w:sz w:val="22"/>
          <w:szCs w:val="22"/>
        </w:rPr>
        <w:t>/OGR</w:t>
      </w:r>
    </w:p>
    <w:p w14:paraId="5C882635" w14:textId="5484CBE5" w:rsidR="006103AC" w:rsidRDefault="006103AC" w:rsidP="00CA05B7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OpenStreetMap</w:t>
      </w:r>
    </w:p>
    <w:p w14:paraId="058F04EF" w14:textId="09960E82" w:rsidR="00613BC1" w:rsidRDefault="00613BC1" w:rsidP="00CA05B7">
      <w:pPr>
        <w:pStyle w:val="ListBullet"/>
        <w:numPr>
          <w:ilvl w:val="0"/>
          <w:numId w:val="37"/>
        </w:numPr>
        <w:tabs>
          <w:tab w:val="left" w:pos="0"/>
        </w:tabs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PostgreSQL</w:t>
      </w:r>
    </w:p>
    <w:p w14:paraId="78DBA88D" w14:textId="77777777" w:rsidR="0018046E" w:rsidRPr="00CA05B7" w:rsidRDefault="0018046E" w:rsidP="006103AC">
      <w:pPr>
        <w:pStyle w:val="ListBullet"/>
        <w:numPr>
          <w:ilvl w:val="0"/>
          <w:numId w:val="0"/>
        </w:numPr>
        <w:tabs>
          <w:tab w:val="left" w:pos="0"/>
        </w:tabs>
        <w:spacing w:after="0" w:line="276" w:lineRule="auto"/>
        <w:ind w:left="720"/>
        <w:rPr>
          <w:rFonts w:ascii="Calibri" w:hAnsi="Calibri" w:cs="Calibri"/>
          <w:color w:val="000000" w:themeColor="text1"/>
          <w:sz w:val="22"/>
          <w:szCs w:val="22"/>
        </w:rPr>
      </w:pPr>
    </w:p>
    <w:sectPr w:rsidR="0018046E" w:rsidRPr="00CA05B7" w:rsidSect="00E110F4">
      <w:type w:val="continuous"/>
      <w:pgSz w:w="12240" w:h="15840"/>
      <w:pgMar w:top="720" w:right="720" w:bottom="720" w:left="720" w:header="720" w:footer="0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num="3" w:space="14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0828" w14:textId="77777777" w:rsidR="00EB1D47" w:rsidRDefault="00EB1D47">
      <w:pPr>
        <w:spacing w:after="0"/>
      </w:pPr>
      <w:r>
        <w:separator/>
      </w:r>
    </w:p>
  </w:endnote>
  <w:endnote w:type="continuationSeparator" w:id="0">
    <w:p w14:paraId="377F4564" w14:textId="77777777" w:rsidR="00EB1D47" w:rsidRDefault="00EB1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60BA" w14:textId="72CF1927" w:rsidR="000C0910" w:rsidRDefault="000C091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2B3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77FA" w14:textId="6DA608E6" w:rsidR="000C0910" w:rsidRPr="000C0910" w:rsidRDefault="000C0910" w:rsidP="000C0910">
    <w:pPr>
      <w:pStyle w:val="Footer"/>
      <w:jc w:val="left"/>
      <w:rPr>
        <w:b/>
        <w:i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265A" w14:textId="77777777" w:rsidR="00EB1D47" w:rsidRDefault="00EB1D47">
      <w:pPr>
        <w:spacing w:after="0"/>
      </w:pPr>
      <w:r>
        <w:separator/>
      </w:r>
    </w:p>
  </w:footnote>
  <w:footnote w:type="continuationSeparator" w:id="0">
    <w:p w14:paraId="43825190" w14:textId="77777777" w:rsidR="00EB1D47" w:rsidRDefault="00EB1D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5B43D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F4ACE"/>
    <w:multiLevelType w:val="hybridMultilevel"/>
    <w:tmpl w:val="FD14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7726"/>
    <w:multiLevelType w:val="hybridMultilevel"/>
    <w:tmpl w:val="605A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DDD"/>
    <w:multiLevelType w:val="hybridMultilevel"/>
    <w:tmpl w:val="49C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A85"/>
    <w:multiLevelType w:val="hybridMultilevel"/>
    <w:tmpl w:val="2826B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10681"/>
    <w:multiLevelType w:val="hybridMultilevel"/>
    <w:tmpl w:val="8A0E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C23"/>
    <w:multiLevelType w:val="hybridMultilevel"/>
    <w:tmpl w:val="B2A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87257"/>
    <w:multiLevelType w:val="hybridMultilevel"/>
    <w:tmpl w:val="951A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3482D"/>
    <w:multiLevelType w:val="hybridMultilevel"/>
    <w:tmpl w:val="4286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04649"/>
    <w:multiLevelType w:val="hybridMultilevel"/>
    <w:tmpl w:val="57B8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66F7"/>
    <w:multiLevelType w:val="hybridMultilevel"/>
    <w:tmpl w:val="5A9C7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2167D"/>
    <w:multiLevelType w:val="hybridMultilevel"/>
    <w:tmpl w:val="C0EC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C7BF1"/>
    <w:multiLevelType w:val="hybridMultilevel"/>
    <w:tmpl w:val="CADCD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E23A0"/>
    <w:multiLevelType w:val="singleLevel"/>
    <w:tmpl w:val="CC7E7834"/>
    <w:lvl w:ilvl="0">
      <w:start w:val="1"/>
      <w:numFmt w:val="bullet"/>
      <w:lvlText w:val="·"/>
      <w:lvlJc w:val="left"/>
      <w:pPr>
        <w:tabs>
          <w:tab w:val="left" w:pos="0"/>
        </w:tabs>
        <w:ind w:left="144" w:hanging="144"/>
      </w:pPr>
      <w:rPr>
        <w:rFonts w:ascii="Cambria" w:hAnsi="Cambria" w:hint="default"/>
      </w:rPr>
    </w:lvl>
  </w:abstractNum>
  <w:abstractNum w:abstractNumId="14" w15:restartNumberingAfterBreak="0">
    <w:nsid w:val="3CCE7863"/>
    <w:multiLevelType w:val="singleLevel"/>
    <w:tmpl w:val="94760024"/>
    <w:lvl w:ilvl="0">
      <w:start w:val="1"/>
      <w:numFmt w:val="bullet"/>
      <w:lvlText w:val="·"/>
      <w:lvlJc w:val="left"/>
      <w:pPr>
        <w:tabs>
          <w:tab w:val="left" w:pos="0"/>
        </w:tabs>
        <w:ind w:left="144" w:hanging="144"/>
      </w:pPr>
      <w:rPr>
        <w:rFonts w:ascii="Cambria" w:hAnsi="Cambria" w:hint="default"/>
      </w:rPr>
    </w:lvl>
  </w:abstractNum>
  <w:abstractNum w:abstractNumId="15" w15:restartNumberingAfterBreak="0">
    <w:nsid w:val="3EC3130D"/>
    <w:multiLevelType w:val="hybridMultilevel"/>
    <w:tmpl w:val="059C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342A4"/>
    <w:multiLevelType w:val="hybridMultilevel"/>
    <w:tmpl w:val="BA445E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C3205"/>
    <w:multiLevelType w:val="singleLevel"/>
    <w:tmpl w:val="D69E218A"/>
    <w:lvl w:ilvl="0">
      <w:start w:val="1"/>
      <w:numFmt w:val="bullet"/>
      <w:pStyle w:val="ListBullet"/>
      <w:lvlText w:val="·"/>
      <w:lvlJc w:val="left"/>
      <w:pPr>
        <w:tabs>
          <w:tab w:val="num" w:pos="0"/>
        </w:tabs>
        <w:ind w:left="144" w:hanging="144"/>
      </w:pPr>
      <w:rPr>
        <w:rFonts w:ascii="Cambria" w:hAnsi="Cambria" w:hint="default"/>
      </w:rPr>
    </w:lvl>
  </w:abstractNum>
  <w:abstractNum w:abstractNumId="18" w15:restartNumberingAfterBreak="0">
    <w:nsid w:val="45BC0D58"/>
    <w:multiLevelType w:val="hybridMultilevel"/>
    <w:tmpl w:val="40BC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F7045"/>
    <w:multiLevelType w:val="hybridMultilevel"/>
    <w:tmpl w:val="C0D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2A97"/>
    <w:multiLevelType w:val="hybridMultilevel"/>
    <w:tmpl w:val="55D2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76F5"/>
    <w:multiLevelType w:val="hybridMultilevel"/>
    <w:tmpl w:val="C8725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4A611B"/>
    <w:multiLevelType w:val="hybridMultilevel"/>
    <w:tmpl w:val="3DFA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420E2"/>
    <w:multiLevelType w:val="singleLevel"/>
    <w:tmpl w:val="9092A140"/>
    <w:lvl w:ilvl="0">
      <w:start w:val="1"/>
      <w:numFmt w:val="bullet"/>
      <w:lvlText w:val="·"/>
      <w:lvlJc w:val="left"/>
      <w:pPr>
        <w:tabs>
          <w:tab w:val="left" w:pos="0"/>
        </w:tabs>
        <w:ind w:left="144" w:hanging="144"/>
      </w:pPr>
      <w:rPr>
        <w:rFonts w:ascii="Cambria" w:hAnsi="Cambria" w:hint="default"/>
      </w:rPr>
    </w:lvl>
  </w:abstractNum>
  <w:abstractNum w:abstractNumId="24" w15:restartNumberingAfterBreak="0">
    <w:nsid w:val="653F5F7E"/>
    <w:multiLevelType w:val="hybridMultilevel"/>
    <w:tmpl w:val="4234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3DBE"/>
    <w:multiLevelType w:val="hybridMultilevel"/>
    <w:tmpl w:val="D68A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C484B"/>
    <w:multiLevelType w:val="hybridMultilevel"/>
    <w:tmpl w:val="7310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60AAC"/>
    <w:multiLevelType w:val="hybridMultilevel"/>
    <w:tmpl w:val="78EEE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205743">
    <w:abstractNumId w:val="17"/>
  </w:num>
  <w:num w:numId="2" w16cid:durableId="1182165841">
    <w:abstractNumId w:val="17"/>
  </w:num>
  <w:num w:numId="3" w16cid:durableId="1191803243">
    <w:abstractNumId w:val="17"/>
  </w:num>
  <w:num w:numId="4" w16cid:durableId="752164020">
    <w:abstractNumId w:val="17"/>
  </w:num>
  <w:num w:numId="5" w16cid:durableId="1522892574">
    <w:abstractNumId w:val="0"/>
  </w:num>
  <w:num w:numId="6" w16cid:durableId="1184170244">
    <w:abstractNumId w:val="17"/>
    <w:lvlOverride w:ilvl="0">
      <w:startOverride w:val="1"/>
    </w:lvlOverride>
  </w:num>
  <w:num w:numId="7" w16cid:durableId="1543128263">
    <w:abstractNumId w:val="18"/>
  </w:num>
  <w:num w:numId="8" w16cid:durableId="78017374">
    <w:abstractNumId w:val="7"/>
  </w:num>
  <w:num w:numId="9" w16cid:durableId="321617835">
    <w:abstractNumId w:val="8"/>
  </w:num>
  <w:num w:numId="10" w16cid:durableId="2141023477">
    <w:abstractNumId w:val="24"/>
  </w:num>
  <w:num w:numId="11" w16cid:durableId="1802335759">
    <w:abstractNumId w:val="22"/>
  </w:num>
  <w:num w:numId="12" w16cid:durableId="82798775">
    <w:abstractNumId w:val="11"/>
  </w:num>
  <w:num w:numId="13" w16cid:durableId="827281928">
    <w:abstractNumId w:val="1"/>
  </w:num>
  <w:num w:numId="14" w16cid:durableId="1521318211">
    <w:abstractNumId w:val="26"/>
  </w:num>
  <w:num w:numId="15" w16cid:durableId="377052142">
    <w:abstractNumId w:val="17"/>
  </w:num>
  <w:num w:numId="16" w16cid:durableId="1177185453">
    <w:abstractNumId w:val="25"/>
  </w:num>
  <w:num w:numId="17" w16cid:durableId="1192036307">
    <w:abstractNumId w:val="2"/>
  </w:num>
  <w:num w:numId="18" w16cid:durableId="1278217213">
    <w:abstractNumId w:val="17"/>
  </w:num>
  <w:num w:numId="19" w16cid:durableId="548340505">
    <w:abstractNumId w:val="17"/>
  </w:num>
  <w:num w:numId="20" w16cid:durableId="2110806305">
    <w:abstractNumId w:val="17"/>
  </w:num>
  <w:num w:numId="21" w16cid:durableId="1484158756">
    <w:abstractNumId w:val="12"/>
  </w:num>
  <w:num w:numId="22" w16cid:durableId="2131048392">
    <w:abstractNumId w:val="6"/>
  </w:num>
  <w:num w:numId="23" w16cid:durableId="1646012970">
    <w:abstractNumId w:val="21"/>
  </w:num>
  <w:num w:numId="24" w16cid:durableId="73212347">
    <w:abstractNumId w:val="27"/>
  </w:num>
  <w:num w:numId="25" w16cid:durableId="2069380486">
    <w:abstractNumId w:val="4"/>
  </w:num>
  <w:num w:numId="26" w16cid:durableId="1984312692">
    <w:abstractNumId w:val="9"/>
  </w:num>
  <w:num w:numId="27" w16cid:durableId="470368042">
    <w:abstractNumId w:val="17"/>
  </w:num>
  <w:num w:numId="28" w16cid:durableId="369308597">
    <w:abstractNumId w:val="17"/>
  </w:num>
  <w:num w:numId="29" w16cid:durableId="394813779">
    <w:abstractNumId w:val="17"/>
  </w:num>
  <w:num w:numId="30" w16cid:durableId="1239440975">
    <w:abstractNumId w:val="17"/>
  </w:num>
  <w:num w:numId="31" w16cid:durableId="2103646858">
    <w:abstractNumId w:val="10"/>
  </w:num>
  <w:num w:numId="32" w16cid:durableId="1932272291">
    <w:abstractNumId w:val="16"/>
  </w:num>
  <w:num w:numId="33" w16cid:durableId="1079015706">
    <w:abstractNumId w:val="15"/>
  </w:num>
  <w:num w:numId="34" w16cid:durableId="903106942">
    <w:abstractNumId w:val="20"/>
  </w:num>
  <w:num w:numId="35" w16cid:durableId="1977643444">
    <w:abstractNumId w:val="5"/>
  </w:num>
  <w:num w:numId="36" w16cid:durableId="1757676522">
    <w:abstractNumId w:val="19"/>
  </w:num>
  <w:num w:numId="37" w16cid:durableId="658265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DD2"/>
    <w:rsid w:val="0000022D"/>
    <w:rsid w:val="00001FA8"/>
    <w:rsid w:val="00002A3B"/>
    <w:rsid w:val="0000494E"/>
    <w:rsid w:val="00006782"/>
    <w:rsid w:val="00011738"/>
    <w:rsid w:val="00013882"/>
    <w:rsid w:val="00014DEB"/>
    <w:rsid w:val="00014F4B"/>
    <w:rsid w:val="0001583F"/>
    <w:rsid w:val="00020C9B"/>
    <w:rsid w:val="00021256"/>
    <w:rsid w:val="00021292"/>
    <w:rsid w:val="0002363B"/>
    <w:rsid w:val="00024745"/>
    <w:rsid w:val="00024B59"/>
    <w:rsid w:val="00025B60"/>
    <w:rsid w:val="0003009F"/>
    <w:rsid w:val="00031E58"/>
    <w:rsid w:val="0003215A"/>
    <w:rsid w:val="00032F2D"/>
    <w:rsid w:val="00034B1E"/>
    <w:rsid w:val="00036202"/>
    <w:rsid w:val="0003664D"/>
    <w:rsid w:val="00037A01"/>
    <w:rsid w:val="0004067D"/>
    <w:rsid w:val="00041794"/>
    <w:rsid w:val="000459CC"/>
    <w:rsid w:val="0004634A"/>
    <w:rsid w:val="00055591"/>
    <w:rsid w:val="00056A73"/>
    <w:rsid w:val="00060027"/>
    <w:rsid w:val="000600C5"/>
    <w:rsid w:val="0006353C"/>
    <w:rsid w:val="000674DB"/>
    <w:rsid w:val="000712ED"/>
    <w:rsid w:val="00071A63"/>
    <w:rsid w:val="00074653"/>
    <w:rsid w:val="000771F7"/>
    <w:rsid w:val="00077990"/>
    <w:rsid w:val="000818E4"/>
    <w:rsid w:val="000823B6"/>
    <w:rsid w:val="00083335"/>
    <w:rsid w:val="0008338A"/>
    <w:rsid w:val="00086BA9"/>
    <w:rsid w:val="00087F8D"/>
    <w:rsid w:val="00092BED"/>
    <w:rsid w:val="000A0B76"/>
    <w:rsid w:val="000A1222"/>
    <w:rsid w:val="000A307E"/>
    <w:rsid w:val="000A3D48"/>
    <w:rsid w:val="000A4661"/>
    <w:rsid w:val="000A54B9"/>
    <w:rsid w:val="000A735F"/>
    <w:rsid w:val="000B2E44"/>
    <w:rsid w:val="000B3800"/>
    <w:rsid w:val="000B7221"/>
    <w:rsid w:val="000B7246"/>
    <w:rsid w:val="000C0910"/>
    <w:rsid w:val="000C0998"/>
    <w:rsid w:val="000C2447"/>
    <w:rsid w:val="000C25D6"/>
    <w:rsid w:val="000C38EC"/>
    <w:rsid w:val="000D0005"/>
    <w:rsid w:val="000D01B1"/>
    <w:rsid w:val="000D0E15"/>
    <w:rsid w:val="000D1199"/>
    <w:rsid w:val="000D14C1"/>
    <w:rsid w:val="000D4C16"/>
    <w:rsid w:val="000D7828"/>
    <w:rsid w:val="000E4AD5"/>
    <w:rsid w:val="000E4AEE"/>
    <w:rsid w:val="000E7EC1"/>
    <w:rsid w:val="000F3800"/>
    <w:rsid w:val="000F5E5A"/>
    <w:rsid w:val="000F6B2D"/>
    <w:rsid w:val="001033E0"/>
    <w:rsid w:val="00105D63"/>
    <w:rsid w:val="001063E7"/>
    <w:rsid w:val="001064B1"/>
    <w:rsid w:val="00107562"/>
    <w:rsid w:val="0010763E"/>
    <w:rsid w:val="00110F10"/>
    <w:rsid w:val="00112068"/>
    <w:rsid w:val="00113168"/>
    <w:rsid w:val="00114B7A"/>
    <w:rsid w:val="00114CE5"/>
    <w:rsid w:val="001164B7"/>
    <w:rsid w:val="0011657E"/>
    <w:rsid w:val="00120262"/>
    <w:rsid w:val="00121A34"/>
    <w:rsid w:val="001269AF"/>
    <w:rsid w:val="00127678"/>
    <w:rsid w:val="00127B68"/>
    <w:rsid w:val="00127F55"/>
    <w:rsid w:val="00137654"/>
    <w:rsid w:val="00141C4B"/>
    <w:rsid w:val="0014509C"/>
    <w:rsid w:val="0014743B"/>
    <w:rsid w:val="0015178B"/>
    <w:rsid w:val="001562C6"/>
    <w:rsid w:val="001613CB"/>
    <w:rsid w:val="001614BE"/>
    <w:rsid w:val="0016169A"/>
    <w:rsid w:val="00161B9C"/>
    <w:rsid w:val="00165E63"/>
    <w:rsid w:val="0016756F"/>
    <w:rsid w:val="00172CC2"/>
    <w:rsid w:val="00173A15"/>
    <w:rsid w:val="00173B23"/>
    <w:rsid w:val="00175796"/>
    <w:rsid w:val="00175F9F"/>
    <w:rsid w:val="0018046E"/>
    <w:rsid w:val="00184503"/>
    <w:rsid w:val="00184ABF"/>
    <w:rsid w:val="00186343"/>
    <w:rsid w:val="00186555"/>
    <w:rsid w:val="00186839"/>
    <w:rsid w:val="00190CE8"/>
    <w:rsid w:val="00192127"/>
    <w:rsid w:val="00192CCB"/>
    <w:rsid w:val="00193654"/>
    <w:rsid w:val="001A4EE3"/>
    <w:rsid w:val="001A5E3C"/>
    <w:rsid w:val="001A64BF"/>
    <w:rsid w:val="001A698B"/>
    <w:rsid w:val="001A7218"/>
    <w:rsid w:val="001A7B71"/>
    <w:rsid w:val="001B039D"/>
    <w:rsid w:val="001B108D"/>
    <w:rsid w:val="001B178E"/>
    <w:rsid w:val="001B54B6"/>
    <w:rsid w:val="001B577A"/>
    <w:rsid w:val="001B78AD"/>
    <w:rsid w:val="001C1F80"/>
    <w:rsid w:val="001C4482"/>
    <w:rsid w:val="001C5E46"/>
    <w:rsid w:val="001D0019"/>
    <w:rsid w:val="001D054E"/>
    <w:rsid w:val="001D5C7F"/>
    <w:rsid w:val="001D6524"/>
    <w:rsid w:val="001E38F4"/>
    <w:rsid w:val="001E4ED0"/>
    <w:rsid w:val="001E50F9"/>
    <w:rsid w:val="001E534A"/>
    <w:rsid w:val="001E6E51"/>
    <w:rsid w:val="001E794C"/>
    <w:rsid w:val="001F0297"/>
    <w:rsid w:val="001F29B8"/>
    <w:rsid w:val="001F3D29"/>
    <w:rsid w:val="001F4008"/>
    <w:rsid w:val="001F4BCD"/>
    <w:rsid w:val="001F4DAD"/>
    <w:rsid w:val="001F51C6"/>
    <w:rsid w:val="001F59DB"/>
    <w:rsid w:val="001F7A5F"/>
    <w:rsid w:val="0020110C"/>
    <w:rsid w:val="00201C68"/>
    <w:rsid w:val="00201CF5"/>
    <w:rsid w:val="0020473C"/>
    <w:rsid w:val="00205C46"/>
    <w:rsid w:val="0021136E"/>
    <w:rsid w:val="0021368B"/>
    <w:rsid w:val="00213828"/>
    <w:rsid w:val="00216741"/>
    <w:rsid w:val="00224F47"/>
    <w:rsid w:val="00226B65"/>
    <w:rsid w:val="00230626"/>
    <w:rsid w:val="0023254D"/>
    <w:rsid w:val="002333E9"/>
    <w:rsid w:val="00233D69"/>
    <w:rsid w:val="002350C5"/>
    <w:rsid w:val="0023524A"/>
    <w:rsid w:val="002370AA"/>
    <w:rsid w:val="0024012E"/>
    <w:rsid w:val="002416E7"/>
    <w:rsid w:val="00242AE5"/>
    <w:rsid w:val="00242C45"/>
    <w:rsid w:val="00244A4C"/>
    <w:rsid w:val="002453F3"/>
    <w:rsid w:val="0024660E"/>
    <w:rsid w:val="002535CC"/>
    <w:rsid w:val="002547BF"/>
    <w:rsid w:val="00260FB2"/>
    <w:rsid w:val="002630A7"/>
    <w:rsid w:val="00265261"/>
    <w:rsid w:val="002676B8"/>
    <w:rsid w:val="00271649"/>
    <w:rsid w:val="00273079"/>
    <w:rsid w:val="0027346F"/>
    <w:rsid w:val="00281C73"/>
    <w:rsid w:val="002831B6"/>
    <w:rsid w:val="00284096"/>
    <w:rsid w:val="00287E7F"/>
    <w:rsid w:val="00291374"/>
    <w:rsid w:val="002929EF"/>
    <w:rsid w:val="00294850"/>
    <w:rsid w:val="00294BCC"/>
    <w:rsid w:val="002A1CC3"/>
    <w:rsid w:val="002A27C8"/>
    <w:rsid w:val="002A3520"/>
    <w:rsid w:val="002A3DA7"/>
    <w:rsid w:val="002A58B0"/>
    <w:rsid w:val="002A6D13"/>
    <w:rsid w:val="002A791C"/>
    <w:rsid w:val="002B0E42"/>
    <w:rsid w:val="002B1579"/>
    <w:rsid w:val="002B5337"/>
    <w:rsid w:val="002C0BB2"/>
    <w:rsid w:val="002C1EBB"/>
    <w:rsid w:val="002C2593"/>
    <w:rsid w:val="002D13FC"/>
    <w:rsid w:val="002D5DAA"/>
    <w:rsid w:val="002D765A"/>
    <w:rsid w:val="002E05EF"/>
    <w:rsid w:val="002E0FFE"/>
    <w:rsid w:val="002E449F"/>
    <w:rsid w:val="002E5516"/>
    <w:rsid w:val="002E6782"/>
    <w:rsid w:val="002E6890"/>
    <w:rsid w:val="002E7203"/>
    <w:rsid w:val="002E7EFA"/>
    <w:rsid w:val="002F1365"/>
    <w:rsid w:val="002F33B5"/>
    <w:rsid w:val="002F4C31"/>
    <w:rsid w:val="00300235"/>
    <w:rsid w:val="00302D53"/>
    <w:rsid w:val="00306420"/>
    <w:rsid w:val="00311378"/>
    <w:rsid w:val="0031206D"/>
    <w:rsid w:val="003136CE"/>
    <w:rsid w:val="00323EA7"/>
    <w:rsid w:val="00336468"/>
    <w:rsid w:val="00336B9D"/>
    <w:rsid w:val="00337CF8"/>
    <w:rsid w:val="00340835"/>
    <w:rsid w:val="003416B0"/>
    <w:rsid w:val="00342FC3"/>
    <w:rsid w:val="00347F05"/>
    <w:rsid w:val="00350B14"/>
    <w:rsid w:val="0035720E"/>
    <w:rsid w:val="003604BF"/>
    <w:rsid w:val="003616E1"/>
    <w:rsid w:val="00361747"/>
    <w:rsid w:val="00362347"/>
    <w:rsid w:val="003636B9"/>
    <w:rsid w:val="0036422E"/>
    <w:rsid w:val="00366178"/>
    <w:rsid w:val="003672CB"/>
    <w:rsid w:val="0036740E"/>
    <w:rsid w:val="00367A79"/>
    <w:rsid w:val="003709FB"/>
    <w:rsid w:val="00373E78"/>
    <w:rsid w:val="00375CED"/>
    <w:rsid w:val="003769CC"/>
    <w:rsid w:val="003770CA"/>
    <w:rsid w:val="00380D07"/>
    <w:rsid w:val="0038209A"/>
    <w:rsid w:val="00383737"/>
    <w:rsid w:val="00383A53"/>
    <w:rsid w:val="003858C3"/>
    <w:rsid w:val="0038789E"/>
    <w:rsid w:val="00387C3F"/>
    <w:rsid w:val="00390F2A"/>
    <w:rsid w:val="0039676D"/>
    <w:rsid w:val="003977B9"/>
    <w:rsid w:val="003A03E0"/>
    <w:rsid w:val="003A5C08"/>
    <w:rsid w:val="003A6290"/>
    <w:rsid w:val="003A65D0"/>
    <w:rsid w:val="003B0AC6"/>
    <w:rsid w:val="003B15E3"/>
    <w:rsid w:val="003B2F2B"/>
    <w:rsid w:val="003B5AC8"/>
    <w:rsid w:val="003C005D"/>
    <w:rsid w:val="003C0B39"/>
    <w:rsid w:val="003C0E04"/>
    <w:rsid w:val="003C133D"/>
    <w:rsid w:val="003C2BFF"/>
    <w:rsid w:val="003C323F"/>
    <w:rsid w:val="003C3273"/>
    <w:rsid w:val="003C3F51"/>
    <w:rsid w:val="003C5377"/>
    <w:rsid w:val="003D1B2F"/>
    <w:rsid w:val="003D1C82"/>
    <w:rsid w:val="003E0CC4"/>
    <w:rsid w:val="003E5316"/>
    <w:rsid w:val="003E6351"/>
    <w:rsid w:val="003E7F9D"/>
    <w:rsid w:val="003F1673"/>
    <w:rsid w:val="003F35C9"/>
    <w:rsid w:val="003F5715"/>
    <w:rsid w:val="003F77E8"/>
    <w:rsid w:val="003F77E9"/>
    <w:rsid w:val="00401E44"/>
    <w:rsid w:val="004054E9"/>
    <w:rsid w:val="00410AD3"/>
    <w:rsid w:val="00411051"/>
    <w:rsid w:val="00411C19"/>
    <w:rsid w:val="00411FDB"/>
    <w:rsid w:val="00412D62"/>
    <w:rsid w:val="00413644"/>
    <w:rsid w:val="0041411D"/>
    <w:rsid w:val="00414691"/>
    <w:rsid w:val="00426914"/>
    <w:rsid w:val="00433420"/>
    <w:rsid w:val="00434590"/>
    <w:rsid w:val="00434663"/>
    <w:rsid w:val="00440FB0"/>
    <w:rsid w:val="00441D41"/>
    <w:rsid w:val="0044249F"/>
    <w:rsid w:val="00442A85"/>
    <w:rsid w:val="00444DAC"/>
    <w:rsid w:val="00445E1B"/>
    <w:rsid w:val="004505E7"/>
    <w:rsid w:val="0045234F"/>
    <w:rsid w:val="00452FC7"/>
    <w:rsid w:val="00462E23"/>
    <w:rsid w:val="004630B1"/>
    <w:rsid w:val="004632FD"/>
    <w:rsid w:val="004647BC"/>
    <w:rsid w:val="00464831"/>
    <w:rsid w:val="00464B65"/>
    <w:rsid w:val="004663E9"/>
    <w:rsid w:val="00466CBB"/>
    <w:rsid w:val="00467565"/>
    <w:rsid w:val="00471735"/>
    <w:rsid w:val="00471FCC"/>
    <w:rsid w:val="00476903"/>
    <w:rsid w:val="00477663"/>
    <w:rsid w:val="00481CE0"/>
    <w:rsid w:val="00483915"/>
    <w:rsid w:val="004843F7"/>
    <w:rsid w:val="00486AB7"/>
    <w:rsid w:val="004875BE"/>
    <w:rsid w:val="00495CAF"/>
    <w:rsid w:val="004A02E0"/>
    <w:rsid w:val="004A05F7"/>
    <w:rsid w:val="004A06FD"/>
    <w:rsid w:val="004A0B3B"/>
    <w:rsid w:val="004A0E77"/>
    <w:rsid w:val="004A282D"/>
    <w:rsid w:val="004A597E"/>
    <w:rsid w:val="004A6BE5"/>
    <w:rsid w:val="004A71A6"/>
    <w:rsid w:val="004B13F5"/>
    <w:rsid w:val="004B398E"/>
    <w:rsid w:val="004C0F4C"/>
    <w:rsid w:val="004C22F1"/>
    <w:rsid w:val="004C271B"/>
    <w:rsid w:val="004C6E80"/>
    <w:rsid w:val="004C7110"/>
    <w:rsid w:val="004D2284"/>
    <w:rsid w:val="004D24A8"/>
    <w:rsid w:val="004D31B4"/>
    <w:rsid w:val="004D4D82"/>
    <w:rsid w:val="004E1735"/>
    <w:rsid w:val="004E1E52"/>
    <w:rsid w:val="004E73A2"/>
    <w:rsid w:val="004F032F"/>
    <w:rsid w:val="004F1423"/>
    <w:rsid w:val="004F4ED0"/>
    <w:rsid w:val="004F4FE8"/>
    <w:rsid w:val="004F6E3E"/>
    <w:rsid w:val="004F7FBE"/>
    <w:rsid w:val="00505386"/>
    <w:rsid w:val="0050540A"/>
    <w:rsid w:val="005054E8"/>
    <w:rsid w:val="0050596A"/>
    <w:rsid w:val="005067AD"/>
    <w:rsid w:val="00511C6A"/>
    <w:rsid w:val="00513EBE"/>
    <w:rsid w:val="005141EB"/>
    <w:rsid w:val="00516E60"/>
    <w:rsid w:val="00517CEF"/>
    <w:rsid w:val="00523C16"/>
    <w:rsid w:val="00523D43"/>
    <w:rsid w:val="005242AD"/>
    <w:rsid w:val="00527FA7"/>
    <w:rsid w:val="00527FB8"/>
    <w:rsid w:val="00530214"/>
    <w:rsid w:val="00530239"/>
    <w:rsid w:val="00531186"/>
    <w:rsid w:val="00533023"/>
    <w:rsid w:val="00533641"/>
    <w:rsid w:val="00537084"/>
    <w:rsid w:val="00541313"/>
    <w:rsid w:val="005424F3"/>
    <w:rsid w:val="00542A3D"/>
    <w:rsid w:val="00543815"/>
    <w:rsid w:val="00544506"/>
    <w:rsid w:val="0054674B"/>
    <w:rsid w:val="00547242"/>
    <w:rsid w:val="00550B75"/>
    <w:rsid w:val="00550DEF"/>
    <w:rsid w:val="005520F0"/>
    <w:rsid w:val="00556F07"/>
    <w:rsid w:val="0055762B"/>
    <w:rsid w:val="0055799C"/>
    <w:rsid w:val="005603BC"/>
    <w:rsid w:val="005632DC"/>
    <w:rsid w:val="00564C1B"/>
    <w:rsid w:val="00567CBD"/>
    <w:rsid w:val="005770F6"/>
    <w:rsid w:val="00580522"/>
    <w:rsid w:val="00582E54"/>
    <w:rsid w:val="00584BDF"/>
    <w:rsid w:val="005866E8"/>
    <w:rsid w:val="00587102"/>
    <w:rsid w:val="00592E0D"/>
    <w:rsid w:val="0059328E"/>
    <w:rsid w:val="00593544"/>
    <w:rsid w:val="00594A83"/>
    <w:rsid w:val="00595853"/>
    <w:rsid w:val="005A0A7C"/>
    <w:rsid w:val="005A1849"/>
    <w:rsid w:val="005A18E9"/>
    <w:rsid w:val="005A2504"/>
    <w:rsid w:val="005A348E"/>
    <w:rsid w:val="005A439A"/>
    <w:rsid w:val="005A671B"/>
    <w:rsid w:val="005A703B"/>
    <w:rsid w:val="005B2D01"/>
    <w:rsid w:val="005B2D9A"/>
    <w:rsid w:val="005B4881"/>
    <w:rsid w:val="005B5021"/>
    <w:rsid w:val="005B535E"/>
    <w:rsid w:val="005B54FC"/>
    <w:rsid w:val="005B5D0C"/>
    <w:rsid w:val="005C0DDA"/>
    <w:rsid w:val="005C1C1F"/>
    <w:rsid w:val="005C2CD0"/>
    <w:rsid w:val="005C4B18"/>
    <w:rsid w:val="005C7F50"/>
    <w:rsid w:val="005D1417"/>
    <w:rsid w:val="005D37C1"/>
    <w:rsid w:val="005D6DE8"/>
    <w:rsid w:val="005D7FC0"/>
    <w:rsid w:val="005E01BC"/>
    <w:rsid w:val="005E2A0D"/>
    <w:rsid w:val="005E35F3"/>
    <w:rsid w:val="005E418A"/>
    <w:rsid w:val="005E6426"/>
    <w:rsid w:val="005E774D"/>
    <w:rsid w:val="005E7CF6"/>
    <w:rsid w:val="005F0C0E"/>
    <w:rsid w:val="005F2732"/>
    <w:rsid w:val="005F36D6"/>
    <w:rsid w:val="005F46C0"/>
    <w:rsid w:val="005F527D"/>
    <w:rsid w:val="005F6F59"/>
    <w:rsid w:val="005F7712"/>
    <w:rsid w:val="00602E54"/>
    <w:rsid w:val="006030AE"/>
    <w:rsid w:val="006075F6"/>
    <w:rsid w:val="006103AC"/>
    <w:rsid w:val="00611E8A"/>
    <w:rsid w:val="0061212E"/>
    <w:rsid w:val="0061275D"/>
    <w:rsid w:val="00613BC1"/>
    <w:rsid w:val="006172B2"/>
    <w:rsid w:val="006176E8"/>
    <w:rsid w:val="00623B50"/>
    <w:rsid w:val="006272C3"/>
    <w:rsid w:val="0063303F"/>
    <w:rsid w:val="00633CC8"/>
    <w:rsid w:val="0063458F"/>
    <w:rsid w:val="006363B8"/>
    <w:rsid w:val="00636FC5"/>
    <w:rsid w:val="006376D9"/>
    <w:rsid w:val="0064153A"/>
    <w:rsid w:val="00642146"/>
    <w:rsid w:val="00652122"/>
    <w:rsid w:val="00652C63"/>
    <w:rsid w:val="00654DB4"/>
    <w:rsid w:val="00655FD8"/>
    <w:rsid w:val="0065665B"/>
    <w:rsid w:val="006572B1"/>
    <w:rsid w:val="00661B90"/>
    <w:rsid w:val="006634C5"/>
    <w:rsid w:val="006636FB"/>
    <w:rsid w:val="00664EDE"/>
    <w:rsid w:val="00666808"/>
    <w:rsid w:val="00666AF3"/>
    <w:rsid w:val="00673CB7"/>
    <w:rsid w:val="0067506D"/>
    <w:rsid w:val="00682B3F"/>
    <w:rsid w:val="00684EAA"/>
    <w:rsid w:val="00684FF4"/>
    <w:rsid w:val="00685572"/>
    <w:rsid w:val="0068598B"/>
    <w:rsid w:val="00690665"/>
    <w:rsid w:val="0069152F"/>
    <w:rsid w:val="00692F31"/>
    <w:rsid w:val="006A14EC"/>
    <w:rsid w:val="006A2555"/>
    <w:rsid w:val="006A3C42"/>
    <w:rsid w:val="006A3FBC"/>
    <w:rsid w:val="006A576A"/>
    <w:rsid w:val="006A7C4F"/>
    <w:rsid w:val="006B0621"/>
    <w:rsid w:val="006B0E60"/>
    <w:rsid w:val="006B1A79"/>
    <w:rsid w:val="006B25EB"/>
    <w:rsid w:val="006B520A"/>
    <w:rsid w:val="006B6E24"/>
    <w:rsid w:val="006C17A8"/>
    <w:rsid w:val="006C33ED"/>
    <w:rsid w:val="006C69E1"/>
    <w:rsid w:val="006C7C71"/>
    <w:rsid w:val="006D1B89"/>
    <w:rsid w:val="006D7791"/>
    <w:rsid w:val="006E0479"/>
    <w:rsid w:val="006E06BA"/>
    <w:rsid w:val="006E0CF4"/>
    <w:rsid w:val="006E695C"/>
    <w:rsid w:val="006E773D"/>
    <w:rsid w:val="006F4585"/>
    <w:rsid w:val="007015E7"/>
    <w:rsid w:val="007034B5"/>
    <w:rsid w:val="0070566B"/>
    <w:rsid w:val="00707728"/>
    <w:rsid w:val="00711ED9"/>
    <w:rsid w:val="00716AD5"/>
    <w:rsid w:val="00720BFA"/>
    <w:rsid w:val="007211E4"/>
    <w:rsid w:val="0072156E"/>
    <w:rsid w:val="007233E3"/>
    <w:rsid w:val="00725097"/>
    <w:rsid w:val="00725D7F"/>
    <w:rsid w:val="00726C6C"/>
    <w:rsid w:val="00727303"/>
    <w:rsid w:val="00731F4D"/>
    <w:rsid w:val="007323B8"/>
    <w:rsid w:val="00737C7C"/>
    <w:rsid w:val="0074356C"/>
    <w:rsid w:val="007448A8"/>
    <w:rsid w:val="0074623B"/>
    <w:rsid w:val="00747212"/>
    <w:rsid w:val="00747E27"/>
    <w:rsid w:val="00753263"/>
    <w:rsid w:val="007549B0"/>
    <w:rsid w:val="007631AC"/>
    <w:rsid w:val="00763413"/>
    <w:rsid w:val="0076400B"/>
    <w:rsid w:val="00764992"/>
    <w:rsid w:val="00765308"/>
    <w:rsid w:val="00765D9F"/>
    <w:rsid w:val="0077106B"/>
    <w:rsid w:val="00771ECA"/>
    <w:rsid w:val="00772B3D"/>
    <w:rsid w:val="0077615B"/>
    <w:rsid w:val="007818F0"/>
    <w:rsid w:val="007822F5"/>
    <w:rsid w:val="00783B8C"/>
    <w:rsid w:val="00784947"/>
    <w:rsid w:val="0078628A"/>
    <w:rsid w:val="007875AF"/>
    <w:rsid w:val="00791043"/>
    <w:rsid w:val="007934CA"/>
    <w:rsid w:val="007936DC"/>
    <w:rsid w:val="00794EC4"/>
    <w:rsid w:val="0079517E"/>
    <w:rsid w:val="00795BEA"/>
    <w:rsid w:val="00795F14"/>
    <w:rsid w:val="007A0836"/>
    <w:rsid w:val="007A0C21"/>
    <w:rsid w:val="007A1F18"/>
    <w:rsid w:val="007A2144"/>
    <w:rsid w:val="007A5F28"/>
    <w:rsid w:val="007B09C3"/>
    <w:rsid w:val="007C1561"/>
    <w:rsid w:val="007C1B57"/>
    <w:rsid w:val="007C1BCC"/>
    <w:rsid w:val="007C3EAC"/>
    <w:rsid w:val="007C6E62"/>
    <w:rsid w:val="007D1372"/>
    <w:rsid w:val="007D2EF0"/>
    <w:rsid w:val="007D3481"/>
    <w:rsid w:val="007D550A"/>
    <w:rsid w:val="007E091D"/>
    <w:rsid w:val="007F0DD6"/>
    <w:rsid w:val="007F594A"/>
    <w:rsid w:val="00800BCF"/>
    <w:rsid w:val="008013B0"/>
    <w:rsid w:val="0080149D"/>
    <w:rsid w:val="00801C06"/>
    <w:rsid w:val="0080244C"/>
    <w:rsid w:val="00804DAB"/>
    <w:rsid w:val="008070BA"/>
    <w:rsid w:val="00813837"/>
    <w:rsid w:val="0081400D"/>
    <w:rsid w:val="0081468A"/>
    <w:rsid w:val="008228FD"/>
    <w:rsid w:val="00823ACA"/>
    <w:rsid w:val="008258BA"/>
    <w:rsid w:val="00825D17"/>
    <w:rsid w:val="0083041A"/>
    <w:rsid w:val="00832473"/>
    <w:rsid w:val="0083462E"/>
    <w:rsid w:val="00834973"/>
    <w:rsid w:val="008357A2"/>
    <w:rsid w:val="008410D9"/>
    <w:rsid w:val="00841217"/>
    <w:rsid w:val="00842C27"/>
    <w:rsid w:val="008462BA"/>
    <w:rsid w:val="00846827"/>
    <w:rsid w:val="00846B94"/>
    <w:rsid w:val="008539AB"/>
    <w:rsid w:val="00855258"/>
    <w:rsid w:val="0085548E"/>
    <w:rsid w:val="00857DDB"/>
    <w:rsid w:val="008636B1"/>
    <w:rsid w:val="00865E2C"/>
    <w:rsid w:val="00866DBE"/>
    <w:rsid w:val="0087442C"/>
    <w:rsid w:val="008771AC"/>
    <w:rsid w:val="00881259"/>
    <w:rsid w:val="00881B4F"/>
    <w:rsid w:val="00884699"/>
    <w:rsid w:val="0088476E"/>
    <w:rsid w:val="00886C17"/>
    <w:rsid w:val="008940CE"/>
    <w:rsid w:val="008967A9"/>
    <w:rsid w:val="0089782F"/>
    <w:rsid w:val="008A1353"/>
    <w:rsid w:val="008A17D7"/>
    <w:rsid w:val="008A3144"/>
    <w:rsid w:val="008B186E"/>
    <w:rsid w:val="008B1B68"/>
    <w:rsid w:val="008B292A"/>
    <w:rsid w:val="008B4441"/>
    <w:rsid w:val="008B5E0C"/>
    <w:rsid w:val="008B7C3E"/>
    <w:rsid w:val="008C2B88"/>
    <w:rsid w:val="008C4051"/>
    <w:rsid w:val="008E22E1"/>
    <w:rsid w:val="008E4170"/>
    <w:rsid w:val="008F4F6E"/>
    <w:rsid w:val="008F5D39"/>
    <w:rsid w:val="008F6EEC"/>
    <w:rsid w:val="009037FC"/>
    <w:rsid w:val="00907517"/>
    <w:rsid w:val="009103B2"/>
    <w:rsid w:val="00911AB2"/>
    <w:rsid w:val="009127D7"/>
    <w:rsid w:val="00914707"/>
    <w:rsid w:val="00917B39"/>
    <w:rsid w:val="0092001E"/>
    <w:rsid w:val="00920C06"/>
    <w:rsid w:val="0092333D"/>
    <w:rsid w:val="00924B59"/>
    <w:rsid w:val="00924D8B"/>
    <w:rsid w:val="009257E6"/>
    <w:rsid w:val="00926C9A"/>
    <w:rsid w:val="00934733"/>
    <w:rsid w:val="00934AEB"/>
    <w:rsid w:val="00934BC7"/>
    <w:rsid w:val="00935BF6"/>
    <w:rsid w:val="0093719C"/>
    <w:rsid w:val="00941D8A"/>
    <w:rsid w:val="00942B39"/>
    <w:rsid w:val="00945A01"/>
    <w:rsid w:val="00950A3D"/>
    <w:rsid w:val="00950F2C"/>
    <w:rsid w:val="009519FE"/>
    <w:rsid w:val="0095201D"/>
    <w:rsid w:val="00952F7F"/>
    <w:rsid w:val="00954FD6"/>
    <w:rsid w:val="009626E6"/>
    <w:rsid w:val="00963B66"/>
    <w:rsid w:val="00963F10"/>
    <w:rsid w:val="00965186"/>
    <w:rsid w:val="009719A3"/>
    <w:rsid w:val="009722DD"/>
    <w:rsid w:val="00972B2A"/>
    <w:rsid w:val="009732CB"/>
    <w:rsid w:val="00973E68"/>
    <w:rsid w:val="00976783"/>
    <w:rsid w:val="009775A7"/>
    <w:rsid w:val="009807F8"/>
    <w:rsid w:val="00982375"/>
    <w:rsid w:val="00986168"/>
    <w:rsid w:val="0098678D"/>
    <w:rsid w:val="00990322"/>
    <w:rsid w:val="0099729C"/>
    <w:rsid w:val="009A0A69"/>
    <w:rsid w:val="009A19E4"/>
    <w:rsid w:val="009A7D3B"/>
    <w:rsid w:val="009B27C6"/>
    <w:rsid w:val="009B3070"/>
    <w:rsid w:val="009C0FF3"/>
    <w:rsid w:val="009C2965"/>
    <w:rsid w:val="009C4192"/>
    <w:rsid w:val="009C6D0E"/>
    <w:rsid w:val="009C7C2A"/>
    <w:rsid w:val="009D29CC"/>
    <w:rsid w:val="009D5CB5"/>
    <w:rsid w:val="009D5DE3"/>
    <w:rsid w:val="009D6370"/>
    <w:rsid w:val="009D6B65"/>
    <w:rsid w:val="009E382D"/>
    <w:rsid w:val="009E5D51"/>
    <w:rsid w:val="009E7968"/>
    <w:rsid w:val="009F0D3D"/>
    <w:rsid w:val="009F1BA7"/>
    <w:rsid w:val="009F27BB"/>
    <w:rsid w:val="009F31C7"/>
    <w:rsid w:val="009F32C4"/>
    <w:rsid w:val="009F40C6"/>
    <w:rsid w:val="009F47D1"/>
    <w:rsid w:val="009F5351"/>
    <w:rsid w:val="009F5882"/>
    <w:rsid w:val="00A00C2E"/>
    <w:rsid w:val="00A01397"/>
    <w:rsid w:val="00A027FD"/>
    <w:rsid w:val="00A04216"/>
    <w:rsid w:val="00A07871"/>
    <w:rsid w:val="00A10D45"/>
    <w:rsid w:val="00A13A8F"/>
    <w:rsid w:val="00A1587E"/>
    <w:rsid w:val="00A20DE9"/>
    <w:rsid w:val="00A215E4"/>
    <w:rsid w:val="00A2278D"/>
    <w:rsid w:val="00A22842"/>
    <w:rsid w:val="00A2427E"/>
    <w:rsid w:val="00A32358"/>
    <w:rsid w:val="00A3631F"/>
    <w:rsid w:val="00A37ECF"/>
    <w:rsid w:val="00A44B70"/>
    <w:rsid w:val="00A45E04"/>
    <w:rsid w:val="00A4766F"/>
    <w:rsid w:val="00A51BEB"/>
    <w:rsid w:val="00A5220F"/>
    <w:rsid w:val="00A54CC2"/>
    <w:rsid w:val="00A572CA"/>
    <w:rsid w:val="00A601D4"/>
    <w:rsid w:val="00A604F7"/>
    <w:rsid w:val="00A61A39"/>
    <w:rsid w:val="00A63440"/>
    <w:rsid w:val="00A65716"/>
    <w:rsid w:val="00A6583C"/>
    <w:rsid w:val="00A65FA3"/>
    <w:rsid w:val="00A704A1"/>
    <w:rsid w:val="00A704CD"/>
    <w:rsid w:val="00A80576"/>
    <w:rsid w:val="00A82B94"/>
    <w:rsid w:val="00A84314"/>
    <w:rsid w:val="00A86D2F"/>
    <w:rsid w:val="00A86F0F"/>
    <w:rsid w:val="00A90E31"/>
    <w:rsid w:val="00A92B78"/>
    <w:rsid w:val="00A92D73"/>
    <w:rsid w:val="00A93208"/>
    <w:rsid w:val="00A94C5D"/>
    <w:rsid w:val="00A95E98"/>
    <w:rsid w:val="00A9686A"/>
    <w:rsid w:val="00AA11E6"/>
    <w:rsid w:val="00AA224D"/>
    <w:rsid w:val="00AA259D"/>
    <w:rsid w:val="00AA4136"/>
    <w:rsid w:val="00AB0319"/>
    <w:rsid w:val="00AB49CC"/>
    <w:rsid w:val="00AB7263"/>
    <w:rsid w:val="00AC26F8"/>
    <w:rsid w:val="00AC61E5"/>
    <w:rsid w:val="00AD1C28"/>
    <w:rsid w:val="00AD6A65"/>
    <w:rsid w:val="00AE043C"/>
    <w:rsid w:val="00AE04A9"/>
    <w:rsid w:val="00AE0A5D"/>
    <w:rsid w:val="00AE3ED2"/>
    <w:rsid w:val="00AE7355"/>
    <w:rsid w:val="00AF0FF8"/>
    <w:rsid w:val="00AF255E"/>
    <w:rsid w:val="00AF2F0D"/>
    <w:rsid w:val="00AF3504"/>
    <w:rsid w:val="00AF4192"/>
    <w:rsid w:val="00AF5B36"/>
    <w:rsid w:val="00B03A4E"/>
    <w:rsid w:val="00B0400B"/>
    <w:rsid w:val="00B06543"/>
    <w:rsid w:val="00B11E35"/>
    <w:rsid w:val="00B12621"/>
    <w:rsid w:val="00B14540"/>
    <w:rsid w:val="00B16F7C"/>
    <w:rsid w:val="00B17379"/>
    <w:rsid w:val="00B17604"/>
    <w:rsid w:val="00B21307"/>
    <w:rsid w:val="00B25E24"/>
    <w:rsid w:val="00B27161"/>
    <w:rsid w:val="00B277A0"/>
    <w:rsid w:val="00B27B89"/>
    <w:rsid w:val="00B307C3"/>
    <w:rsid w:val="00B31574"/>
    <w:rsid w:val="00B34CEB"/>
    <w:rsid w:val="00B378D9"/>
    <w:rsid w:val="00B4453F"/>
    <w:rsid w:val="00B45812"/>
    <w:rsid w:val="00B537B4"/>
    <w:rsid w:val="00B538F4"/>
    <w:rsid w:val="00B6046B"/>
    <w:rsid w:val="00B60493"/>
    <w:rsid w:val="00B61CDD"/>
    <w:rsid w:val="00B6414D"/>
    <w:rsid w:val="00B706AE"/>
    <w:rsid w:val="00B70879"/>
    <w:rsid w:val="00B714FD"/>
    <w:rsid w:val="00B745C6"/>
    <w:rsid w:val="00B74864"/>
    <w:rsid w:val="00B7528E"/>
    <w:rsid w:val="00B82447"/>
    <w:rsid w:val="00B8340C"/>
    <w:rsid w:val="00B85BFA"/>
    <w:rsid w:val="00B91DCE"/>
    <w:rsid w:val="00B957AA"/>
    <w:rsid w:val="00B95AF8"/>
    <w:rsid w:val="00B96171"/>
    <w:rsid w:val="00B97D2F"/>
    <w:rsid w:val="00BA08D9"/>
    <w:rsid w:val="00BA1933"/>
    <w:rsid w:val="00BA4D17"/>
    <w:rsid w:val="00BA4F52"/>
    <w:rsid w:val="00BA6C05"/>
    <w:rsid w:val="00BA6D5D"/>
    <w:rsid w:val="00BB27E7"/>
    <w:rsid w:val="00BB514B"/>
    <w:rsid w:val="00BB6913"/>
    <w:rsid w:val="00BC46AB"/>
    <w:rsid w:val="00BD271F"/>
    <w:rsid w:val="00BE4D37"/>
    <w:rsid w:val="00BE5CE1"/>
    <w:rsid w:val="00BE68CF"/>
    <w:rsid w:val="00BF0414"/>
    <w:rsid w:val="00BF1391"/>
    <w:rsid w:val="00BF39E2"/>
    <w:rsid w:val="00BF423A"/>
    <w:rsid w:val="00BF5904"/>
    <w:rsid w:val="00C00893"/>
    <w:rsid w:val="00C0627D"/>
    <w:rsid w:val="00C130B5"/>
    <w:rsid w:val="00C22633"/>
    <w:rsid w:val="00C23925"/>
    <w:rsid w:val="00C23D69"/>
    <w:rsid w:val="00C24AB0"/>
    <w:rsid w:val="00C26A12"/>
    <w:rsid w:val="00C27E55"/>
    <w:rsid w:val="00C32015"/>
    <w:rsid w:val="00C3275F"/>
    <w:rsid w:val="00C330AD"/>
    <w:rsid w:val="00C372D0"/>
    <w:rsid w:val="00C406D0"/>
    <w:rsid w:val="00C41A2A"/>
    <w:rsid w:val="00C421CE"/>
    <w:rsid w:val="00C427D2"/>
    <w:rsid w:val="00C4372D"/>
    <w:rsid w:val="00C50254"/>
    <w:rsid w:val="00C5058B"/>
    <w:rsid w:val="00C511BD"/>
    <w:rsid w:val="00C5295D"/>
    <w:rsid w:val="00C561D6"/>
    <w:rsid w:val="00C56D7E"/>
    <w:rsid w:val="00C6063A"/>
    <w:rsid w:val="00C609FB"/>
    <w:rsid w:val="00C66243"/>
    <w:rsid w:val="00C702C9"/>
    <w:rsid w:val="00C73779"/>
    <w:rsid w:val="00C749A3"/>
    <w:rsid w:val="00C80C3B"/>
    <w:rsid w:val="00C80E2C"/>
    <w:rsid w:val="00C85224"/>
    <w:rsid w:val="00C857E4"/>
    <w:rsid w:val="00C85E75"/>
    <w:rsid w:val="00C85F86"/>
    <w:rsid w:val="00C8644E"/>
    <w:rsid w:val="00C86690"/>
    <w:rsid w:val="00C90BD7"/>
    <w:rsid w:val="00C90CC8"/>
    <w:rsid w:val="00C92DBD"/>
    <w:rsid w:val="00C96F89"/>
    <w:rsid w:val="00CA0172"/>
    <w:rsid w:val="00CA05B7"/>
    <w:rsid w:val="00CA21A5"/>
    <w:rsid w:val="00CA2A0C"/>
    <w:rsid w:val="00CA3390"/>
    <w:rsid w:val="00CA4148"/>
    <w:rsid w:val="00CA5B48"/>
    <w:rsid w:val="00CA72FE"/>
    <w:rsid w:val="00CA77E0"/>
    <w:rsid w:val="00CB01D0"/>
    <w:rsid w:val="00CB2595"/>
    <w:rsid w:val="00CB2E70"/>
    <w:rsid w:val="00CB3580"/>
    <w:rsid w:val="00CB4626"/>
    <w:rsid w:val="00CC19F3"/>
    <w:rsid w:val="00CC3C8F"/>
    <w:rsid w:val="00CC50B7"/>
    <w:rsid w:val="00CC5B34"/>
    <w:rsid w:val="00CD1860"/>
    <w:rsid w:val="00CD2475"/>
    <w:rsid w:val="00CD43CC"/>
    <w:rsid w:val="00CD4A28"/>
    <w:rsid w:val="00CE0BB3"/>
    <w:rsid w:val="00CE21D5"/>
    <w:rsid w:val="00CE24A3"/>
    <w:rsid w:val="00CE2EB5"/>
    <w:rsid w:val="00CE2F8F"/>
    <w:rsid w:val="00CE606E"/>
    <w:rsid w:val="00CF04E6"/>
    <w:rsid w:val="00CF10EB"/>
    <w:rsid w:val="00CF1EF9"/>
    <w:rsid w:val="00CF2256"/>
    <w:rsid w:val="00CF292A"/>
    <w:rsid w:val="00CF41F2"/>
    <w:rsid w:val="00CF4328"/>
    <w:rsid w:val="00CF4F17"/>
    <w:rsid w:val="00CF59A5"/>
    <w:rsid w:val="00CF6662"/>
    <w:rsid w:val="00CF77A3"/>
    <w:rsid w:val="00D0406C"/>
    <w:rsid w:val="00D045A1"/>
    <w:rsid w:val="00D05200"/>
    <w:rsid w:val="00D0631F"/>
    <w:rsid w:val="00D066D8"/>
    <w:rsid w:val="00D10707"/>
    <w:rsid w:val="00D10A7B"/>
    <w:rsid w:val="00D14627"/>
    <w:rsid w:val="00D243F7"/>
    <w:rsid w:val="00D25860"/>
    <w:rsid w:val="00D269EF"/>
    <w:rsid w:val="00D27488"/>
    <w:rsid w:val="00D30F59"/>
    <w:rsid w:val="00D3346B"/>
    <w:rsid w:val="00D3402A"/>
    <w:rsid w:val="00D35EC4"/>
    <w:rsid w:val="00D40177"/>
    <w:rsid w:val="00D40851"/>
    <w:rsid w:val="00D4164D"/>
    <w:rsid w:val="00D42B3C"/>
    <w:rsid w:val="00D454E6"/>
    <w:rsid w:val="00D45509"/>
    <w:rsid w:val="00D5078E"/>
    <w:rsid w:val="00D54D8F"/>
    <w:rsid w:val="00D5592F"/>
    <w:rsid w:val="00D61D0E"/>
    <w:rsid w:val="00D62026"/>
    <w:rsid w:val="00D62C53"/>
    <w:rsid w:val="00D67D2D"/>
    <w:rsid w:val="00D71278"/>
    <w:rsid w:val="00D7256F"/>
    <w:rsid w:val="00D72AD6"/>
    <w:rsid w:val="00D802C2"/>
    <w:rsid w:val="00D854D6"/>
    <w:rsid w:val="00D85C55"/>
    <w:rsid w:val="00D85F61"/>
    <w:rsid w:val="00D9232C"/>
    <w:rsid w:val="00D930F1"/>
    <w:rsid w:val="00D95E19"/>
    <w:rsid w:val="00DA1681"/>
    <w:rsid w:val="00DA22A4"/>
    <w:rsid w:val="00DA649A"/>
    <w:rsid w:val="00DA653A"/>
    <w:rsid w:val="00DA7498"/>
    <w:rsid w:val="00DA7913"/>
    <w:rsid w:val="00DB0B09"/>
    <w:rsid w:val="00DB23DD"/>
    <w:rsid w:val="00DB3F35"/>
    <w:rsid w:val="00DB6095"/>
    <w:rsid w:val="00DC137F"/>
    <w:rsid w:val="00DC1543"/>
    <w:rsid w:val="00DC163C"/>
    <w:rsid w:val="00DC17B6"/>
    <w:rsid w:val="00DC1BAB"/>
    <w:rsid w:val="00DC332C"/>
    <w:rsid w:val="00DC7895"/>
    <w:rsid w:val="00DD0EE5"/>
    <w:rsid w:val="00DD2897"/>
    <w:rsid w:val="00DD5AAE"/>
    <w:rsid w:val="00DD6366"/>
    <w:rsid w:val="00DD7694"/>
    <w:rsid w:val="00DE1D40"/>
    <w:rsid w:val="00DE3E78"/>
    <w:rsid w:val="00DE7AFF"/>
    <w:rsid w:val="00DF174B"/>
    <w:rsid w:val="00DF2C4A"/>
    <w:rsid w:val="00DF2F1B"/>
    <w:rsid w:val="00DF4265"/>
    <w:rsid w:val="00DF471F"/>
    <w:rsid w:val="00DF4941"/>
    <w:rsid w:val="00DF740D"/>
    <w:rsid w:val="00E0072B"/>
    <w:rsid w:val="00E01A85"/>
    <w:rsid w:val="00E05F00"/>
    <w:rsid w:val="00E06CDF"/>
    <w:rsid w:val="00E072B8"/>
    <w:rsid w:val="00E110F4"/>
    <w:rsid w:val="00E128D3"/>
    <w:rsid w:val="00E166FB"/>
    <w:rsid w:val="00E176C2"/>
    <w:rsid w:val="00E20F20"/>
    <w:rsid w:val="00E23BEF"/>
    <w:rsid w:val="00E2443C"/>
    <w:rsid w:val="00E2446E"/>
    <w:rsid w:val="00E30B11"/>
    <w:rsid w:val="00E330BF"/>
    <w:rsid w:val="00E337E8"/>
    <w:rsid w:val="00E33F5D"/>
    <w:rsid w:val="00E371E4"/>
    <w:rsid w:val="00E374A7"/>
    <w:rsid w:val="00E409B3"/>
    <w:rsid w:val="00E46E13"/>
    <w:rsid w:val="00E521C9"/>
    <w:rsid w:val="00E52C38"/>
    <w:rsid w:val="00E558B8"/>
    <w:rsid w:val="00E55B5C"/>
    <w:rsid w:val="00E56AAE"/>
    <w:rsid w:val="00E61B87"/>
    <w:rsid w:val="00E64340"/>
    <w:rsid w:val="00E646D6"/>
    <w:rsid w:val="00E64C65"/>
    <w:rsid w:val="00E66D8C"/>
    <w:rsid w:val="00E675CC"/>
    <w:rsid w:val="00E706D4"/>
    <w:rsid w:val="00E72542"/>
    <w:rsid w:val="00E744A1"/>
    <w:rsid w:val="00E75169"/>
    <w:rsid w:val="00E7645E"/>
    <w:rsid w:val="00E76DBB"/>
    <w:rsid w:val="00E8108D"/>
    <w:rsid w:val="00E81DD2"/>
    <w:rsid w:val="00E83527"/>
    <w:rsid w:val="00E84A84"/>
    <w:rsid w:val="00E85D82"/>
    <w:rsid w:val="00E85F0B"/>
    <w:rsid w:val="00E86F9F"/>
    <w:rsid w:val="00E86FA0"/>
    <w:rsid w:val="00E96EBE"/>
    <w:rsid w:val="00E9779E"/>
    <w:rsid w:val="00EA13BA"/>
    <w:rsid w:val="00EA1ADD"/>
    <w:rsid w:val="00EA403F"/>
    <w:rsid w:val="00EA70FF"/>
    <w:rsid w:val="00EB1D47"/>
    <w:rsid w:val="00EB2344"/>
    <w:rsid w:val="00EB3B8D"/>
    <w:rsid w:val="00EB465D"/>
    <w:rsid w:val="00EB4C1A"/>
    <w:rsid w:val="00EB68A7"/>
    <w:rsid w:val="00EC00EE"/>
    <w:rsid w:val="00EC07C2"/>
    <w:rsid w:val="00EC0CB8"/>
    <w:rsid w:val="00EC0F4B"/>
    <w:rsid w:val="00EC330D"/>
    <w:rsid w:val="00EC4D47"/>
    <w:rsid w:val="00EC4FDA"/>
    <w:rsid w:val="00EC565D"/>
    <w:rsid w:val="00ED053A"/>
    <w:rsid w:val="00ED2864"/>
    <w:rsid w:val="00ED3C06"/>
    <w:rsid w:val="00ED43EA"/>
    <w:rsid w:val="00ED6FF2"/>
    <w:rsid w:val="00ED7648"/>
    <w:rsid w:val="00ED7BB7"/>
    <w:rsid w:val="00EE0BE0"/>
    <w:rsid w:val="00EE5446"/>
    <w:rsid w:val="00EE6E61"/>
    <w:rsid w:val="00EF0EF3"/>
    <w:rsid w:val="00EF2C2E"/>
    <w:rsid w:val="00EF642E"/>
    <w:rsid w:val="00F00445"/>
    <w:rsid w:val="00F017B7"/>
    <w:rsid w:val="00F05870"/>
    <w:rsid w:val="00F06EFD"/>
    <w:rsid w:val="00F07E66"/>
    <w:rsid w:val="00F126F6"/>
    <w:rsid w:val="00F1330B"/>
    <w:rsid w:val="00F13D89"/>
    <w:rsid w:val="00F20DCB"/>
    <w:rsid w:val="00F21A98"/>
    <w:rsid w:val="00F222F4"/>
    <w:rsid w:val="00F25EAB"/>
    <w:rsid w:val="00F30576"/>
    <w:rsid w:val="00F30981"/>
    <w:rsid w:val="00F3302C"/>
    <w:rsid w:val="00F346B2"/>
    <w:rsid w:val="00F3737D"/>
    <w:rsid w:val="00F40FF1"/>
    <w:rsid w:val="00F50601"/>
    <w:rsid w:val="00F51270"/>
    <w:rsid w:val="00F535F7"/>
    <w:rsid w:val="00F53C83"/>
    <w:rsid w:val="00F54B44"/>
    <w:rsid w:val="00F56664"/>
    <w:rsid w:val="00F572F2"/>
    <w:rsid w:val="00F57DF1"/>
    <w:rsid w:val="00F62047"/>
    <w:rsid w:val="00F635CA"/>
    <w:rsid w:val="00F67D59"/>
    <w:rsid w:val="00F768C3"/>
    <w:rsid w:val="00F76926"/>
    <w:rsid w:val="00F812D2"/>
    <w:rsid w:val="00F827DE"/>
    <w:rsid w:val="00F82DDB"/>
    <w:rsid w:val="00F85356"/>
    <w:rsid w:val="00F909E2"/>
    <w:rsid w:val="00F90F53"/>
    <w:rsid w:val="00F9229C"/>
    <w:rsid w:val="00F939A2"/>
    <w:rsid w:val="00F94207"/>
    <w:rsid w:val="00F95219"/>
    <w:rsid w:val="00F95934"/>
    <w:rsid w:val="00F959F7"/>
    <w:rsid w:val="00FA03DB"/>
    <w:rsid w:val="00FA1D43"/>
    <w:rsid w:val="00FA5864"/>
    <w:rsid w:val="00FA6F3A"/>
    <w:rsid w:val="00FB2804"/>
    <w:rsid w:val="00FB4E7D"/>
    <w:rsid w:val="00FB4F97"/>
    <w:rsid w:val="00FB57DB"/>
    <w:rsid w:val="00FC1469"/>
    <w:rsid w:val="00FC1AE8"/>
    <w:rsid w:val="00FC4D5B"/>
    <w:rsid w:val="00FC644D"/>
    <w:rsid w:val="00FC6AA2"/>
    <w:rsid w:val="00FC7614"/>
    <w:rsid w:val="00FD257C"/>
    <w:rsid w:val="00FD4951"/>
    <w:rsid w:val="00FD60E8"/>
    <w:rsid w:val="00FD6717"/>
    <w:rsid w:val="00FD674B"/>
    <w:rsid w:val="00FD69F9"/>
    <w:rsid w:val="00FE0BFF"/>
    <w:rsid w:val="00FE1005"/>
    <w:rsid w:val="00FE2384"/>
    <w:rsid w:val="00FE281E"/>
    <w:rsid w:val="00FE2D9C"/>
    <w:rsid w:val="00FE4460"/>
    <w:rsid w:val="00FE46D9"/>
    <w:rsid w:val="00FE5E41"/>
    <w:rsid w:val="00FE7638"/>
    <w:rsid w:val="00FF0EC1"/>
    <w:rsid w:val="00FF1549"/>
    <w:rsid w:val="00FF3249"/>
    <w:rsid w:val="00FF345F"/>
    <w:rsid w:val="00FF5162"/>
    <w:rsid w:val="00FF5396"/>
    <w:rsid w:val="00FF58C5"/>
    <w:rsid w:val="00FF7125"/>
    <w:rsid w:val="00FF7C32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F67FA"/>
  <w15:chartTrackingRefBased/>
  <w15:docId w15:val="{7F7F2DCE-E5F9-4833-B145-A57490F0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Times New Roman" w:cs="Times New Roman"/>
        <w:color w:val="404040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color w:val="141414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="Cambria"/>
      <w:color w:val="141414"/>
      <w:kern w:val="28"/>
      <w:sz w:val="52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ectionHeading">
    <w:name w:val="Section Heading"/>
    <w:basedOn w:val="Normal"/>
    <w:uiPriority w:val="1"/>
    <w:qFormat/>
    <w:pPr>
      <w:spacing w:before="500" w:after="100"/>
    </w:pPr>
    <w:rPr>
      <w:b/>
      <w:color w:val="4E4E4E"/>
      <w:sz w:val="24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caps/>
      <w:color w:val="191919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141414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/>
    </w:rPr>
  </w:style>
  <w:style w:type="character" w:styleId="SubtleEmphasis">
    <w:name w:val="Subtle Emphasis"/>
    <w:basedOn w:val="DefaultParagraphFont"/>
    <w:uiPriority w:val="19"/>
    <w:qFormat/>
    <w:rsid w:val="004B13F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178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178"/>
    <w:rPr>
      <w:rFonts w:ascii="Segoe UI" w:hAnsi="Segoe UI" w:cs="Segoe UI"/>
      <w:szCs w:val="18"/>
    </w:rPr>
  </w:style>
  <w:style w:type="character" w:styleId="Hyperlink">
    <w:name w:val="Hyperlink"/>
    <w:basedOn w:val="DefaultParagraphFont"/>
    <w:uiPriority w:val="99"/>
    <w:unhideWhenUsed/>
    <w:rsid w:val="0024660E"/>
    <w:rPr>
      <w:color w:val="5F5F5F" w:themeColor="hyperlink"/>
      <w:u w:val="single"/>
    </w:rPr>
  </w:style>
  <w:style w:type="character" w:styleId="Strong">
    <w:name w:val="Strong"/>
    <w:basedOn w:val="DefaultParagraphFont"/>
    <w:uiPriority w:val="22"/>
    <w:qFormat/>
    <w:rsid w:val="009F27BB"/>
    <w:rPr>
      <w:b/>
      <w:bCs/>
    </w:rPr>
  </w:style>
  <w:style w:type="paragraph" w:styleId="ListParagraph">
    <w:name w:val="List Paragraph"/>
    <w:basedOn w:val="Normal"/>
    <w:uiPriority w:val="34"/>
    <w:qFormat/>
    <w:rsid w:val="009F27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1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benjaminkastne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benjamin@benjaminkastne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2648 7th ST NW ∙ Grand Rapids, MI 49504</CompanyAddress>
  <CompanyPhone>(616) 735-4261</CompanyPhone>
  <CompanyFax/>
  <CompanyEmail>bkastner97@gmail.com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CBDC2-A256-E643-A848-9C208591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Kastner</dc:creator>
  <cp:keywords/>
  <dc:description/>
  <cp:lastModifiedBy>BEN KASTNER</cp:lastModifiedBy>
  <cp:revision>91</cp:revision>
  <cp:lastPrinted>2019-03-03T01:25:00Z</cp:lastPrinted>
  <dcterms:created xsi:type="dcterms:W3CDTF">2019-03-19T16:01:00Z</dcterms:created>
  <dcterms:modified xsi:type="dcterms:W3CDTF">2022-04-16T20:29:00Z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